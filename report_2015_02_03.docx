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0AE68" w14:textId="2AB569D2" w:rsidR="009B1F7C" w:rsidRPr="00E81F0D" w:rsidRDefault="009B1F7C" w:rsidP="00E434FC">
      <w:pPr>
        <w:pStyle w:val="Subtitle"/>
        <w:jc w:val="left"/>
      </w:pPr>
    </w:p>
    <w:sdt>
      <w:sdtPr>
        <w:rPr>
          <w:rFonts w:asciiTheme="minorHAnsi" w:eastAsiaTheme="minorEastAsia" w:hAnsiTheme="minorHAnsi" w:cstheme="minorBidi"/>
          <w:color w:val="404040" w:themeColor="text1" w:themeTint="BF"/>
          <w:spacing w:val="0"/>
          <w:kern w:val="0"/>
          <w:sz w:val="52"/>
          <w:szCs w:val="52"/>
        </w:rPr>
        <w:id w:val="6002688"/>
        <w:placeholder>
          <w:docPart w:val="91DA89196E8DCE4FB92F0C2770D2E5DD"/>
        </w:placeholder>
      </w:sdtPr>
      <w:sdtEndPr>
        <w:rPr>
          <w:b/>
          <w:sz w:val="22"/>
          <w:szCs w:val="22"/>
        </w:rPr>
      </w:sdtEndPr>
      <w:sdtContent>
        <w:p w14:paraId="7F7FA744" w14:textId="096B5E3D" w:rsidR="00B77936" w:rsidRPr="00BD52FF" w:rsidRDefault="00B77936" w:rsidP="002572F9">
          <w:pPr>
            <w:pStyle w:val="Title"/>
            <w:rPr>
              <w:sz w:val="52"/>
              <w:szCs w:val="52"/>
            </w:rPr>
          </w:pPr>
          <w:r w:rsidRPr="00BD52FF">
            <w:rPr>
              <w:sz w:val="52"/>
              <w:szCs w:val="52"/>
            </w:rPr>
            <w:t xml:space="preserve">Progress Report of RDMA Performance </w:t>
          </w:r>
          <w:r w:rsidR="006B34F0">
            <w:rPr>
              <w:rFonts w:hint="eastAsia"/>
              <w:sz w:val="52"/>
              <w:szCs w:val="52"/>
              <w:lang w:eastAsia="zh-CN"/>
            </w:rPr>
            <w:t>i</w:t>
          </w:r>
          <w:r w:rsidRPr="00BD52FF">
            <w:rPr>
              <w:sz w:val="52"/>
              <w:szCs w:val="52"/>
            </w:rPr>
            <w:t xml:space="preserve">n Multi-Tenant </w:t>
          </w:r>
          <w:r w:rsidR="00BD52FF">
            <w:rPr>
              <w:sz w:val="52"/>
              <w:szCs w:val="52"/>
            </w:rPr>
            <w:t xml:space="preserve">Virtualization </w:t>
          </w:r>
          <w:r w:rsidRPr="00BD52FF">
            <w:rPr>
              <w:sz w:val="52"/>
              <w:szCs w:val="52"/>
            </w:rPr>
            <w:t>Environment</w:t>
          </w:r>
          <w:r w:rsidR="00A77D33">
            <w:rPr>
              <w:sz w:val="52"/>
              <w:szCs w:val="52"/>
            </w:rPr>
            <w:t xml:space="preserve"> </w:t>
          </w:r>
          <w:r w:rsidR="002572F9">
            <w:rPr>
              <w:sz w:val="52"/>
              <w:szCs w:val="52"/>
            </w:rPr>
            <w:softHyphen/>
            <w:t xml:space="preserve">– </w:t>
          </w:r>
          <w:r w:rsidR="00A77D33">
            <w:rPr>
              <w:sz w:val="52"/>
              <w:szCs w:val="52"/>
            </w:rPr>
            <w:t>VMs and Containers</w:t>
          </w:r>
        </w:p>
        <w:p w14:paraId="5F40D396" w14:textId="77777777" w:rsidR="00B77936" w:rsidRDefault="00B77936" w:rsidP="00B77936">
          <w:pPr>
            <w:jc w:val="center"/>
          </w:pPr>
        </w:p>
        <w:p w14:paraId="5502134F" w14:textId="77777777" w:rsidR="00B77936" w:rsidRDefault="00B77936" w:rsidP="00B77936">
          <w:pPr>
            <w:jc w:val="center"/>
          </w:pPr>
        </w:p>
        <w:p w14:paraId="4BAB942B" w14:textId="77777777" w:rsidR="00B77936" w:rsidRDefault="00B77936" w:rsidP="00B77936">
          <w:pPr>
            <w:jc w:val="center"/>
          </w:pPr>
        </w:p>
        <w:p w14:paraId="106000A1" w14:textId="77777777" w:rsidR="00B77936" w:rsidRDefault="00B77936" w:rsidP="00B77936">
          <w:pPr>
            <w:jc w:val="center"/>
          </w:pPr>
        </w:p>
        <w:p w14:paraId="4E04CD25" w14:textId="0C224AF9" w:rsidR="00B77936" w:rsidRPr="002F5DA2" w:rsidRDefault="00B77936" w:rsidP="00B77936">
          <w:pPr>
            <w:jc w:val="center"/>
            <w:rPr>
              <w:b/>
              <w:sz w:val="22"/>
            </w:rPr>
          </w:pPr>
          <w:r w:rsidRPr="002F5DA2">
            <w:rPr>
              <w:b/>
              <w:sz w:val="22"/>
            </w:rPr>
            <w:t>ZHU</w:t>
          </w:r>
          <w:r w:rsidR="002572F9" w:rsidRPr="002F5DA2">
            <w:rPr>
              <w:b/>
              <w:sz w:val="22"/>
            </w:rPr>
            <w:t>,</w:t>
          </w:r>
          <w:r w:rsidRPr="002F5DA2">
            <w:rPr>
              <w:b/>
              <w:sz w:val="22"/>
            </w:rPr>
            <w:t xml:space="preserve"> ZHUANGDI</w:t>
          </w:r>
        </w:p>
        <w:p w14:paraId="293EE82C" w14:textId="77777777" w:rsidR="00B77936" w:rsidRDefault="00B65B7D" w:rsidP="00B77936">
          <w:pPr>
            <w:jc w:val="center"/>
          </w:pPr>
          <w:hyperlink r:id="rId8" w:history="1">
            <w:r w:rsidR="00B77936" w:rsidRPr="005575DA">
              <w:rPr>
                <w:rStyle w:val="Hyperlink"/>
              </w:rPr>
              <w:t>zhuangdizhu@yahoo.com</w:t>
            </w:r>
          </w:hyperlink>
        </w:p>
        <w:p w14:paraId="3D954F7C" w14:textId="77777777" w:rsidR="002572F9" w:rsidRDefault="002572F9" w:rsidP="00B77936">
          <w:pPr>
            <w:jc w:val="center"/>
          </w:pPr>
        </w:p>
        <w:p w14:paraId="21E9F57E" w14:textId="77777777" w:rsidR="002572F9" w:rsidRDefault="002572F9" w:rsidP="002572F9">
          <w:pPr>
            <w:jc w:val="center"/>
          </w:pPr>
          <w:r>
            <w:t xml:space="preserve">Supervised by </w:t>
          </w:r>
          <w:r>
            <w:br/>
          </w:r>
        </w:p>
        <w:p w14:paraId="6D5DB0C1" w14:textId="5FD3042D" w:rsidR="009B1F7C" w:rsidRPr="002F5DA2" w:rsidRDefault="00E81F0D" w:rsidP="002572F9">
          <w:pPr>
            <w:jc w:val="center"/>
            <w:rPr>
              <w:b/>
              <w:sz w:val="22"/>
            </w:rPr>
          </w:pPr>
          <w:r w:rsidRPr="002F5DA2">
            <w:rPr>
              <w:b/>
              <w:sz w:val="22"/>
            </w:rPr>
            <w:t xml:space="preserve">Salman </w:t>
          </w:r>
          <w:proofErr w:type="spellStart"/>
          <w:r w:rsidRPr="002F5DA2">
            <w:rPr>
              <w:b/>
              <w:sz w:val="22"/>
            </w:rPr>
            <w:t>Baset</w:t>
          </w:r>
          <w:proofErr w:type="spellEnd"/>
          <w:r w:rsidRPr="002F5DA2">
            <w:rPr>
              <w:b/>
              <w:sz w:val="22"/>
            </w:rPr>
            <w:t xml:space="preserve"> </w:t>
          </w:r>
          <w:r>
            <w:rPr>
              <w:b/>
              <w:sz w:val="22"/>
            </w:rPr>
            <w:t>,</w:t>
          </w:r>
          <w:r w:rsidR="002572F9" w:rsidRPr="002F5DA2">
            <w:rPr>
              <w:b/>
              <w:sz w:val="22"/>
            </w:rPr>
            <w:t xml:space="preserve">Michael </w:t>
          </w:r>
          <w:r w:rsidR="00010DCA" w:rsidRPr="002F5DA2">
            <w:rPr>
              <w:b/>
              <w:sz w:val="22"/>
            </w:rPr>
            <w:t>Hines</w:t>
          </w:r>
          <w:r w:rsidR="003027A9" w:rsidRPr="002F5DA2">
            <w:rPr>
              <w:b/>
              <w:sz w:val="22"/>
            </w:rPr>
            <w:t xml:space="preserve"> and </w:t>
          </w:r>
          <w:r w:rsidR="00725EEB" w:rsidRPr="002F5DA2">
            <w:rPr>
              <w:b/>
              <w:sz w:val="22"/>
            </w:rPr>
            <w:t>Alex Liu</w:t>
          </w:r>
        </w:p>
      </w:sdtContent>
    </w:sdt>
    <w:p w14:paraId="1CF8A1DF" w14:textId="06163273" w:rsidR="009B1F7C" w:rsidRDefault="00B65B7D" w:rsidP="00B65B7D">
      <w:pPr>
        <w:pStyle w:val="Heading1"/>
        <w:keepNext w:val="0"/>
        <w:keepLines w:val="0"/>
        <w:pageBreakBefore/>
      </w:pPr>
      <w:sdt>
        <w:sdtPr>
          <w:id w:val="6002713"/>
          <w:placeholder>
            <w:docPart w:val="B157C64D8BDE2C419B1975AE79C34758"/>
          </w:placeholder>
        </w:sdtPr>
        <w:sdtEndPr/>
        <w:sdtContent>
          <w:r w:rsidR="005D349E">
            <w:rPr>
              <w:rFonts w:hint="eastAsia"/>
              <w:lang w:eastAsia="zh-CN"/>
            </w:rPr>
            <w:t>Introduction</w:t>
          </w:r>
        </w:sdtContent>
      </w:sdt>
    </w:p>
    <w:sdt>
      <w:sdtPr>
        <w:id w:val="6002722"/>
        <w:placeholder>
          <w:docPart w:val="D1ECF61E795E4B4E9F6711BA2BF296E6"/>
        </w:placeholder>
      </w:sdtPr>
      <w:sdtEndPr/>
      <w:sdtContent>
        <w:p w14:paraId="0966A289" w14:textId="7F511E78" w:rsidR="009B1F7C" w:rsidRDefault="002C707C">
          <w:pPr>
            <w:pStyle w:val="Heading1"/>
          </w:pPr>
          <w:r>
            <w:rPr>
              <w:rFonts w:hint="eastAsia"/>
              <w:lang w:eastAsia="zh-CN"/>
            </w:rPr>
            <w:t>Proposed Experiments</w:t>
          </w:r>
        </w:p>
      </w:sdtContent>
    </w:sdt>
    <w:sdt>
      <w:sdtPr>
        <w:id w:val="6002725"/>
        <w:placeholder>
          <w:docPart w:val="D71F7000EA30B642AC9989279D455D14"/>
        </w:placeholder>
      </w:sdtPr>
      <w:sdtEndPr/>
      <w:sdtContent>
        <w:p w14:paraId="7E1FC40B" w14:textId="77777777" w:rsidR="003C7D02" w:rsidRPr="003C7D02" w:rsidRDefault="003C7D02">
          <w:pPr>
            <w:pStyle w:val="BodyText"/>
            <w:rPr>
              <w:sz w:val="24"/>
            </w:rPr>
          </w:pPr>
        </w:p>
        <w:tbl>
          <w:tblPr>
            <w:tblStyle w:val="FinancialTable"/>
            <w:tblW w:w="0" w:type="auto"/>
            <w:tblLook w:val="04A0" w:firstRow="1" w:lastRow="0" w:firstColumn="1" w:lastColumn="0" w:noHBand="0" w:noVBand="1"/>
          </w:tblPr>
          <w:tblGrid>
            <w:gridCol w:w="2059"/>
            <w:gridCol w:w="2059"/>
            <w:gridCol w:w="2059"/>
            <w:gridCol w:w="2059"/>
            <w:gridCol w:w="2060"/>
          </w:tblGrid>
          <w:tr w:rsidR="003C7D02" w:rsidRPr="003C7D02" w14:paraId="204779F2" w14:textId="77777777" w:rsidTr="003C7D0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059" w:type="dxa"/>
              </w:tcPr>
              <w:p w14:paraId="78B1AAAF" w14:textId="2AC72F0E" w:rsidR="003C7D02" w:rsidRPr="003C7D02" w:rsidRDefault="003C7D02" w:rsidP="003C7D02">
                <w:pPr>
                  <w:pStyle w:val="BodyText"/>
                  <w:rPr>
                    <w:color w:val="FFFFFF" w:themeColor="background1"/>
                    <w:sz w:val="24"/>
                    <w:lang w:eastAsia="zh-CN"/>
                  </w:rPr>
                </w:pPr>
                <w:r w:rsidRPr="003C7D02">
                  <w:rPr>
                    <w:color w:val="FFFFFF" w:themeColor="background1"/>
                    <w:sz w:val="24"/>
                    <w:lang w:eastAsia="zh-CN"/>
                  </w:rPr>
                  <w:t>S</w:t>
                </w:r>
                <w:r w:rsidRPr="003C7D02">
                  <w:rPr>
                    <w:rFonts w:hint="eastAsia"/>
                    <w:color w:val="FFFFFF" w:themeColor="background1"/>
                    <w:sz w:val="24"/>
                    <w:lang w:eastAsia="zh-CN"/>
                  </w:rPr>
                  <w:t>cenario</w:t>
                </w:r>
              </w:p>
            </w:tc>
            <w:tc>
              <w:tcPr>
                <w:tcW w:w="2059" w:type="dxa"/>
              </w:tcPr>
              <w:p w14:paraId="52EDF495" w14:textId="59E62F13" w:rsidR="003C7D02" w:rsidRPr="003C7D02" w:rsidRDefault="003C7D02" w:rsidP="003C7D02">
                <w:pPr>
                  <w:pStyle w:val="BodyText"/>
                  <w:rPr>
                    <w:color w:val="FFFFFF" w:themeColor="background1"/>
                    <w:sz w:val="24"/>
                    <w:lang w:eastAsia="zh-CN"/>
                  </w:rPr>
                </w:pPr>
                <w:r w:rsidRPr="003C7D02">
                  <w:rPr>
                    <w:color w:val="FFFFFF" w:themeColor="background1"/>
                    <w:sz w:val="24"/>
                    <w:lang w:eastAsia="zh-CN"/>
                  </w:rPr>
                  <w:t>S</w:t>
                </w:r>
                <w:r w:rsidRPr="003C7D02">
                  <w:rPr>
                    <w:rFonts w:hint="eastAsia"/>
                    <w:color w:val="FFFFFF" w:themeColor="background1"/>
                    <w:sz w:val="24"/>
                    <w:lang w:eastAsia="zh-CN"/>
                  </w:rPr>
                  <w:t>ender</w:t>
                </w:r>
              </w:p>
            </w:tc>
            <w:tc>
              <w:tcPr>
                <w:tcW w:w="2059" w:type="dxa"/>
              </w:tcPr>
              <w:p w14:paraId="0DCCDF75" w14:textId="6EA8C18B" w:rsidR="003C7D02" w:rsidRPr="003C7D02" w:rsidRDefault="003C7D02" w:rsidP="003C7D02">
                <w:pPr>
                  <w:pStyle w:val="BodyText"/>
                  <w:rPr>
                    <w:color w:val="FFFFFF" w:themeColor="background1"/>
                    <w:sz w:val="24"/>
                    <w:lang w:eastAsia="zh-CN"/>
                  </w:rPr>
                </w:pPr>
                <w:r w:rsidRPr="003C7D02">
                  <w:rPr>
                    <w:color w:val="FFFFFF" w:themeColor="background1"/>
                    <w:sz w:val="24"/>
                    <w:lang w:eastAsia="zh-CN"/>
                  </w:rPr>
                  <w:t>R</w:t>
                </w:r>
                <w:r w:rsidRPr="003C7D02">
                  <w:rPr>
                    <w:rFonts w:hint="eastAsia"/>
                    <w:color w:val="FFFFFF" w:themeColor="background1"/>
                    <w:sz w:val="24"/>
                    <w:lang w:eastAsia="zh-CN"/>
                  </w:rPr>
                  <w:t>eceiver</w:t>
                </w:r>
              </w:p>
            </w:tc>
            <w:tc>
              <w:tcPr>
                <w:tcW w:w="2059" w:type="dxa"/>
              </w:tcPr>
              <w:p w14:paraId="07A5517E" w14:textId="5B15E2F0" w:rsidR="003C7D02" w:rsidRPr="003C7D02" w:rsidRDefault="003C7D02" w:rsidP="003C7D02">
                <w:pPr>
                  <w:pStyle w:val="BodyText"/>
                  <w:rPr>
                    <w:color w:val="FFFFFF" w:themeColor="background1"/>
                    <w:sz w:val="24"/>
                    <w:lang w:eastAsia="zh-CN"/>
                  </w:rPr>
                </w:pPr>
                <w:r w:rsidRPr="003C7D02">
                  <w:rPr>
                    <w:color w:val="FFFFFF" w:themeColor="background1"/>
                    <w:sz w:val="24"/>
                    <w:lang w:eastAsia="zh-CN"/>
                  </w:rPr>
                  <w:t>P</w:t>
                </w:r>
                <w:r w:rsidRPr="003C7D02">
                  <w:rPr>
                    <w:rFonts w:hint="eastAsia"/>
                    <w:color w:val="FFFFFF" w:themeColor="background1"/>
                    <w:sz w:val="24"/>
                    <w:lang w:eastAsia="zh-CN"/>
                  </w:rPr>
                  <w:t>rotocol</w:t>
                </w:r>
              </w:p>
            </w:tc>
            <w:tc>
              <w:tcPr>
                <w:tcW w:w="2060" w:type="dxa"/>
              </w:tcPr>
              <w:p w14:paraId="6C33F4E9" w14:textId="71AFEB53" w:rsidR="003C7D02" w:rsidRPr="003C7D02" w:rsidRDefault="003C7D02" w:rsidP="003C7D02">
                <w:pPr>
                  <w:pStyle w:val="BodyText"/>
                  <w:rPr>
                    <w:color w:val="FFFFFF" w:themeColor="background1"/>
                    <w:sz w:val="24"/>
                    <w:lang w:eastAsia="zh-CN"/>
                  </w:rPr>
                </w:pPr>
                <w:r w:rsidRPr="003C7D02">
                  <w:rPr>
                    <w:color w:val="FFFFFF" w:themeColor="background1"/>
                    <w:sz w:val="24"/>
                    <w:lang w:eastAsia="zh-CN"/>
                  </w:rPr>
                  <w:t>T</w:t>
                </w:r>
                <w:r w:rsidRPr="003C7D02">
                  <w:rPr>
                    <w:rFonts w:hint="eastAsia"/>
                    <w:color w:val="FFFFFF" w:themeColor="background1"/>
                    <w:sz w:val="24"/>
                    <w:lang w:eastAsia="zh-CN"/>
                  </w:rPr>
                  <w:t>est</w:t>
                </w:r>
              </w:p>
            </w:tc>
          </w:tr>
          <w:tr w:rsidR="003C7D02" w14:paraId="7C9880BF" w14:textId="77777777" w:rsidTr="003C7D02">
            <w:trPr>
              <w:trHeight w:val="390"/>
            </w:trPr>
            <w:tc>
              <w:tcPr>
                <w:tcW w:w="2059" w:type="dxa"/>
              </w:tcPr>
              <w:p w14:paraId="711DF095" w14:textId="543B2265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1</w:t>
                </w:r>
              </w:p>
            </w:tc>
            <w:tc>
              <w:tcPr>
                <w:tcW w:w="2059" w:type="dxa"/>
              </w:tcPr>
              <w:p w14:paraId="24A382C2" w14:textId="25F234BC" w:rsidR="003C7D02" w:rsidRPr="003C7D02" w:rsidRDefault="003C7D02" w:rsidP="003C7D02">
                <w:pPr>
                  <w:pStyle w:val="BodyText"/>
                  <w:rPr>
                    <w:sz w:val="22"/>
                    <w:lang w:eastAsia="zh-CN"/>
                  </w:rPr>
                </w:pPr>
                <w:proofErr w:type="gramStart"/>
                <w:r w:rsidRPr="003C7D02">
                  <w:rPr>
                    <w:rFonts w:hint="eastAsia"/>
                    <w:sz w:val="22"/>
                    <w:lang w:eastAsia="zh-CN"/>
                  </w:rPr>
                  <w:t>host</w:t>
                </w:r>
                <w:proofErr w:type="gramEnd"/>
              </w:p>
            </w:tc>
            <w:tc>
              <w:tcPr>
                <w:tcW w:w="2059" w:type="dxa"/>
              </w:tcPr>
              <w:p w14:paraId="2FDC256B" w14:textId="568D6385" w:rsidR="003C7D02" w:rsidRPr="003C7D02" w:rsidRDefault="003C7D02" w:rsidP="003C7D02">
                <w:pPr>
                  <w:pStyle w:val="BodyText"/>
                  <w:rPr>
                    <w:sz w:val="22"/>
                    <w:lang w:eastAsia="zh-CN"/>
                  </w:rPr>
                </w:pPr>
                <w:proofErr w:type="gramStart"/>
                <w:r w:rsidRPr="003C7D02">
                  <w:rPr>
                    <w:rFonts w:hint="eastAsia"/>
                    <w:sz w:val="22"/>
                    <w:lang w:eastAsia="zh-CN"/>
                  </w:rPr>
                  <w:t>host</w:t>
                </w:r>
                <w:proofErr w:type="gramEnd"/>
              </w:p>
            </w:tc>
            <w:tc>
              <w:tcPr>
                <w:tcW w:w="2059" w:type="dxa"/>
              </w:tcPr>
              <w:p w14:paraId="2B9444A7" w14:textId="3621C471" w:rsidR="003C7D02" w:rsidRPr="003C7D02" w:rsidRDefault="00B65B7D" w:rsidP="003C7D02">
                <w:pPr>
                  <w:pStyle w:val="BodyText"/>
                  <w:rPr>
                    <w:sz w:val="22"/>
                    <w:lang w:eastAsia="zh-CN"/>
                  </w:rPr>
                </w:pPr>
                <w:r>
                  <w:rPr>
                    <w:sz w:val="22"/>
                    <w:lang w:eastAsia="zh-CN"/>
                  </w:rPr>
                  <w:t>TCP</w:t>
                </w:r>
              </w:p>
            </w:tc>
            <w:tc>
              <w:tcPr>
                <w:tcW w:w="2060" w:type="dxa"/>
              </w:tcPr>
              <w:p w14:paraId="721A78C8" w14:textId="735E52B5" w:rsidR="003C7D02" w:rsidRPr="003C7D02" w:rsidRDefault="003C7D02" w:rsidP="003C7D02">
                <w:pPr>
                  <w:pStyle w:val="BodyText"/>
                  <w:rPr>
                    <w:sz w:val="22"/>
                    <w:lang w:eastAsia="zh-CN"/>
                  </w:rPr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3C7D02" w14:paraId="2625520B" w14:textId="77777777" w:rsidTr="003C7D0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2059" w:type="dxa"/>
              </w:tcPr>
              <w:p w14:paraId="01901567" w14:textId="410F7728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2</w:t>
                </w:r>
              </w:p>
            </w:tc>
            <w:tc>
              <w:tcPr>
                <w:tcW w:w="2059" w:type="dxa"/>
              </w:tcPr>
              <w:p w14:paraId="0F91C732" w14:textId="58BEC96A" w:rsidR="003C7D02" w:rsidRPr="00B65B7D" w:rsidRDefault="003C7D02" w:rsidP="003C7D02">
                <w:pPr>
                  <w:pStyle w:val="BodyText"/>
                  <w:rPr>
                    <w:sz w:val="22"/>
                    <w:lang w:eastAsia="zh-CN"/>
                  </w:rPr>
                </w:pPr>
                <w:proofErr w:type="gramStart"/>
                <w:r w:rsidRPr="003C7D02">
                  <w:rPr>
                    <w:rFonts w:hint="eastAsia"/>
                    <w:sz w:val="22"/>
                    <w:lang w:eastAsia="zh-CN"/>
                  </w:rPr>
                  <w:t>host</w:t>
                </w:r>
                <w:proofErr w:type="gramEnd"/>
              </w:p>
            </w:tc>
            <w:tc>
              <w:tcPr>
                <w:tcW w:w="2059" w:type="dxa"/>
              </w:tcPr>
              <w:p w14:paraId="6693742C" w14:textId="2A41C7F1" w:rsidR="003C7D02" w:rsidRPr="00B65B7D" w:rsidRDefault="003C7D02" w:rsidP="003C7D02">
                <w:pPr>
                  <w:pStyle w:val="BodyText"/>
                  <w:rPr>
                    <w:sz w:val="22"/>
                    <w:lang w:eastAsia="zh-CN"/>
                  </w:rPr>
                </w:pPr>
                <w:proofErr w:type="gramStart"/>
                <w:r w:rsidRPr="003C7D02">
                  <w:rPr>
                    <w:rFonts w:hint="eastAsia"/>
                    <w:sz w:val="22"/>
                    <w:lang w:eastAsia="zh-CN"/>
                  </w:rPr>
                  <w:t>host</w:t>
                </w:r>
                <w:proofErr w:type="gramEnd"/>
              </w:p>
            </w:tc>
            <w:tc>
              <w:tcPr>
                <w:tcW w:w="2059" w:type="dxa"/>
              </w:tcPr>
              <w:p w14:paraId="41DCAB5E" w14:textId="63557D77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RDMA</w:t>
                </w:r>
              </w:p>
            </w:tc>
            <w:tc>
              <w:tcPr>
                <w:tcW w:w="2060" w:type="dxa"/>
              </w:tcPr>
              <w:p w14:paraId="49A6FC2E" w14:textId="75CF7721" w:rsidR="003C7D02" w:rsidRDefault="003C7D02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3C7D02" w14:paraId="457B38BB" w14:textId="77777777" w:rsidTr="003C7D02">
            <w:tc>
              <w:tcPr>
                <w:tcW w:w="2059" w:type="dxa"/>
              </w:tcPr>
              <w:p w14:paraId="00C947F7" w14:textId="45611C67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3</w:t>
                </w:r>
              </w:p>
            </w:tc>
            <w:tc>
              <w:tcPr>
                <w:tcW w:w="2059" w:type="dxa"/>
              </w:tcPr>
              <w:p w14:paraId="44DA8BA6" w14:textId="6006932E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VM</w:t>
                </w:r>
              </w:p>
            </w:tc>
            <w:tc>
              <w:tcPr>
                <w:tcW w:w="2059" w:type="dxa"/>
              </w:tcPr>
              <w:p w14:paraId="0F2C2CA3" w14:textId="6CFC77F1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VM</w:t>
                </w:r>
              </w:p>
            </w:tc>
            <w:tc>
              <w:tcPr>
                <w:tcW w:w="2059" w:type="dxa"/>
              </w:tcPr>
              <w:p w14:paraId="2CB9132D" w14:textId="0B31824E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TCP</w:t>
                </w:r>
              </w:p>
            </w:tc>
            <w:tc>
              <w:tcPr>
                <w:tcW w:w="2060" w:type="dxa"/>
              </w:tcPr>
              <w:p w14:paraId="53217465" w14:textId="67B64787" w:rsidR="003C7D02" w:rsidRDefault="003C7D02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3C7D02" w14:paraId="111E276B" w14:textId="77777777" w:rsidTr="003C7D0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2059" w:type="dxa"/>
              </w:tcPr>
              <w:p w14:paraId="233C494F" w14:textId="398B65E6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4</w:t>
                </w:r>
              </w:p>
            </w:tc>
            <w:tc>
              <w:tcPr>
                <w:tcW w:w="2059" w:type="dxa"/>
              </w:tcPr>
              <w:p w14:paraId="5AD51A57" w14:textId="0464D4F1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VM</w:t>
                </w:r>
              </w:p>
            </w:tc>
            <w:tc>
              <w:tcPr>
                <w:tcW w:w="2059" w:type="dxa"/>
              </w:tcPr>
              <w:p w14:paraId="3C604FC0" w14:textId="03AFF504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VM</w:t>
                </w:r>
              </w:p>
            </w:tc>
            <w:tc>
              <w:tcPr>
                <w:tcW w:w="2059" w:type="dxa"/>
              </w:tcPr>
              <w:p w14:paraId="55E051EA" w14:textId="2A357EE0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RDMA</w:t>
                </w:r>
              </w:p>
            </w:tc>
            <w:tc>
              <w:tcPr>
                <w:tcW w:w="2060" w:type="dxa"/>
              </w:tcPr>
              <w:p w14:paraId="19B35DB2" w14:textId="01A1ABE3" w:rsidR="003C7D02" w:rsidRDefault="003C7D02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3C7D02" w14:paraId="5A090935" w14:textId="77777777" w:rsidTr="003C7D02">
            <w:tc>
              <w:tcPr>
                <w:tcW w:w="2059" w:type="dxa"/>
              </w:tcPr>
              <w:p w14:paraId="4CDAFEB9" w14:textId="02CBDC53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5</w:t>
                </w:r>
              </w:p>
            </w:tc>
            <w:tc>
              <w:tcPr>
                <w:tcW w:w="2059" w:type="dxa"/>
              </w:tcPr>
              <w:p w14:paraId="086AEAA8" w14:textId="63EACC07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LXC</w:t>
                </w:r>
              </w:p>
            </w:tc>
            <w:tc>
              <w:tcPr>
                <w:tcW w:w="2059" w:type="dxa"/>
              </w:tcPr>
              <w:p w14:paraId="08B8F4A5" w14:textId="2FBCB652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LXC</w:t>
                </w:r>
              </w:p>
            </w:tc>
            <w:tc>
              <w:tcPr>
                <w:tcW w:w="2059" w:type="dxa"/>
              </w:tcPr>
              <w:p w14:paraId="3A8E079A" w14:textId="30200259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TCP</w:t>
                </w:r>
              </w:p>
            </w:tc>
            <w:tc>
              <w:tcPr>
                <w:tcW w:w="2060" w:type="dxa"/>
              </w:tcPr>
              <w:p w14:paraId="75C6787B" w14:textId="4C1E4F90" w:rsidR="003C7D02" w:rsidRDefault="003C7D02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3C7D02" w14:paraId="3C8BEF04" w14:textId="77777777" w:rsidTr="003C7D0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2059" w:type="dxa"/>
              </w:tcPr>
              <w:p w14:paraId="27B32047" w14:textId="7BA9BCEB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6</w:t>
                </w:r>
              </w:p>
            </w:tc>
            <w:tc>
              <w:tcPr>
                <w:tcW w:w="2059" w:type="dxa"/>
              </w:tcPr>
              <w:p w14:paraId="1DEA1E75" w14:textId="616E3939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LXC</w:t>
                </w:r>
              </w:p>
            </w:tc>
            <w:tc>
              <w:tcPr>
                <w:tcW w:w="2059" w:type="dxa"/>
              </w:tcPr>
              <w:p w14:paraId="399F401A" w14:textId="38975D0D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LXC</w:t>
                </w:r>
              </w:p>
            </w:tc>
            <w:tc>
              <w:tcPr>
                <w:tcW w:w="2059" w:type="dxa"/>
              </w:tcPr>
              <w:p w14:paraId="2D6AF7DE" w14:textId="71EC0793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RDMA</w:t>
                </w:r>
              </w:p>
            </w:tc>
            <w:tc>
              <w:tcPr>
                <w:tcW w:w="2060" w:type="dxa"/>
              </w:tcPr>
              <w:p w14:paraId="7BB3D1FE" w14:textId="0595E8B8" w:rsidR="003C7D02" w:rsidRDefault="003C7D02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and 4 transfers</w:t>
                </w:r>
              </w:p>
            </w:tc>
          </w:tr>
          <w:tr w:rsidR="00B65B7D" w14:paraId="01FB912B" w14:textId="77777777" w:rsidTr="003C7D02">
            <w:tc>
              <w:tcPr>
                <w:tcW w:w="2059" w:type="dxa"/>
              </w:tcPr>
              <w:p w14:paraId="5F5D3C1A" w14:textId="48165978" w:rsidR="00B65B7D" w:rsidRDefault="00B65B7D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7</w:t>
                </w:r>
              </w:p>
            </w:tc>
            <w:tc>
              <w:tcPr>
                <w:tcW w:w="2059" w:type="dxa"/>
              </w:tcPr>
              <w:p w14:paraId="16D78E82" w14:textId="698F0303" w:rsidR="00B65B7D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4MVs</w:t>
                </w:r>
              </w:p>
            </w:tc>
            <w:tc>
              <w:tcPr>
                <w:tcW w:w="2059" w:type="dxa"/>
              </w:tcPr>
              <w:p w14:paraId="6682DBA1" w14:textId="5F9FCB50" w:rsidR="00B65B7D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4VMs</w:t>
                </w:r>
              </w:p>
            </w:tc>
            <w:tc>
              <w:tcPr>
                <w:tcW w:w="2059" w:type="dxa"/>
              </w:tcPr>
              <w:p w14:paraId="4530977D" w14:textId="4FF379BF" w:rsidR="00B65B7D" w:rsidRDefault="00B65B7D" w:rsidP="003C7D02">
                <w:pPr>
                  <w:pStyle w:val="BodyText"/>
                </w:pPr>
                <w:r w:rsidRPr="00EB2B26">
                  <w:rPr>
                    <w:sz w:val="22"/>
                    <w:lang w:eastAsia="zh-CN"/>
                  </w:rPr>
                  <w:t>TCP</w:t>
                </w:r>
              </w:p>
            </w:tc>
            <w:tc>
              <w:tcPr>
                <w:tcW w:w="2060" w:type="dxa"/>
              </w:tcPr>
              <w:p w14:paraId="743074BE" w14:textId="65C4C906" w:rsidR="00B65B7D" w:rsidRDefault="00B65B7D" w:rsidP="00B65B7D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transfer</w:t>
                </w:r>
              </w:p>
            </w:tc>
          </w:tr>
          <w:tr w:rsidR="003C7D02" w14:paraId="518A5E1A" w14:textId="77777777" w:rsidTr="003C7D0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2059" w:type="dxa"/>
              </w:tcPr>
              <w:p w14:paraId="2AFCC0B7" w14:textId="21C0F890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8</w:t>
                </w:r>
              </w:p>
            </w:tc>
            <w:tc>
              <w:tcPr>
                <w:tcW w:w="2059" w:type="dxa"/>
              </w:tcPr>
              <w:p w14:paraId="3D79F8C3" w14:textId="1C9BCF60" w:rsidR="003C7D02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4VMs</w:t>
                </w:r>
              </w:p>
            </w:tc>
            <w:tc>
              <w:tcPr>
                <w:tcW w:w="2059" w:type="dxa"/>
              </w:tcPr>
              <w:p w14:paraId="0B4917E0" w14:textId="1E510DE2" w:rsidR="00B65B7D" w:rsidRPr="00B65B7D" w:rsidRDefault="00B65B7D" w:rsidP="003C7D02">
                <w:pPr>
                  <w:pStyle w:val="BodyText"/>
                  <w:rPr>
                    <w:sz w:val="22"/>
                    <w:lang w:eastAsia="zh-CN"/>
                  </w:rPr>
                </w:pPr>
                <w:r>
                  <w:rPr>
                    <w:rFonts w:hint="eastAsia"/>
                    <w:sz w:val="22"/>
                    <w:lang w:eastAsia="zh-CN"/>
                  </w:rPr>
                  <w:t>4VMs</w:t>
                </w:r>
              </w:p>
            </w:tc>
            <w:tc>
              <w:tcPr>
                <w:tcW w:w="2059" w:type="dxa"/>
              </w:tcPr>
              <w:p w14:paraId="0E25A759" w14:textId="306EE80B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RDMA</w:t>
                </w:r>
              </w:p>
            </w:tc>
            <w:tc>
              <w:tcPr>
                <w:tcW w:w="2060" w:type="dxa"/>
              </w:tcPr>
              <w:p w14:paraId="5591B2EF" w14:textId="4C95FAC6" w:rsidR="003C7D02" w:rsidRDefault="00B65B7D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transfer</w:t>
                </w:r>
              </w:p>
            </w:tc>
          </w:tr>
          <w:tr w:rsidR="003C7D02" w14:paraId="0FA80050" w14:textId="77777777" w:rsidTr="003C7D02">
            <w:tc>
              <w:tcPr>
                <w:tcW w:w="2059" w:type="dxa"/>
              </w:tcPr>
              <w:p w14:paraId="4448FF22" w14:textId="0B1F8D1B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9</w:t>
                </w:r>
              </w:p>
            </w:tc>
            <w:tc>
              <w:tcPr>
                <w:tcW w:w="2059" w:type="dxa"/>
              </w:tcPr>
              <w:p w14:paraId="3F70A693" w14:textId="70EF9956" w:rsidR="003C7D02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4LXCs</w:t>
                </w:r>
              </w:p>
            </w:tc>
            <w:tc>
              <w:tcPr>
                <w:tcW w:w="2059" w:type="dxa"/>
              </w:tcPr>
              <w:p w14:paraId="5FB32C78" w14:textId="056B5E73" w:rsidR="003C7D02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4LXCa</w:t>
                </w:r>
              </w:p>
            </w:tc>
            <w:tc>
              <w:tcPr>
                <w:tcW w:w="2059" w:type="dxa"/>
              </w:tcPr>
              <w:p w14:paraId="77BDD3FA" w14:textId="25E618E5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TCP</w:t>
                </w:r>
              </w:p>
            </w:tc>
            <w:tc>
              <w:tcPr>
                <w:tcW w:w="2060" w:type="dxa"/>
              </w:tcPr>
              <w:p w14:paraId="487A1C99" w14:textId="136F980E" w:rsidR="003C7D02" w:rsidRDefault="00B65B7D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transfer</w:t>
                </w:r>
              </w:p>
            </w:tc>
          </w:tr>
          <w:tr w:rsidR="003C7D02" w14:paraId="620EA85B" w14:textId="77777777" w:rsidTr="003C7D0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2059" w:type="dxa"/>
              </w:tcPr>
              <w:p w14:paraId="3B20B1AA" w14:textId="3CF63152" w:rsidR="003C7D02" w:rsidRDefault="003C7D02" w:rsidP="003C7D02">
                <w:pPr>
                  <w:pStyle w:val="BodyText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10</w:t>
                </w:r>
              </w:p>
            </w:tc>
            <w:tc>
              <w:tcPr>
                <w:tcW w:w="2059" w:type="dxa"/>
              </w:tcPr>
              <w:p w14:paraId="704C8DDD" w14:textId="170BA6E5" w:rsidR="003C7D02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4LXCs</w:t>
                </w:r>
              </w:p>
            </w:tc>
            <w:tc>
              <w:tcPr>
                <w:tcW w:w="2059" w:type="dxa"/>
              </w:tcPr>
              <w:p w14:paraId="43EB3F96" w14:textId="588D668B" w:rsidR="003C7D02" w:rsidRDefault="00B65B7D" w:rsidP="003C7D02">
                <w:pPr>
                  <w:pStyle w:val="BodyText"/>
                </w:pPr>
                <w:r>
                  <w:rPr>
                    <w:rFonts w:hint="eastAsia"/>
                    <w:sz w:val="22"/>
                    <w:lang w:eastAsia="zh-CN"/>
                  </w:rPr>
                  <w:t>4LXCs</w:t>
                </w:r>
              </w:p>
            </w:tc>
            <w:tc>
              <w:tcPr>
                <w:tcW w:w="2059" w:type="dxa"/>
              </w:tcPr>
              <w:p w14:paraId="32F33157" w14:textId="516E551F" w:rsidR="003C7D02" w:rsidRDefault="00B65B7D" w:rsidP="003C7D02">
                <w:pPr>
                  <w:pStyle w:val="BodyText"/>
                </w:pPr>
                <w:r>
                  <w:rPr>
                    <w:sz w:val="22"/>
                    <w:lang w:eastAsia="zh-CN"/>
                  </w:rPr>
                  <w:t>RDMA</w:t>
                </w:r>
              </w:p>
            </w:tc>
            <w:tc>
              <w:tcPr>
                <w:tcW w:w="2060" w:type="dxa"/>
              </w:tcPr>
              <w:p w14:paraId="36B893E6" w14:textId="1167CA58" w:rsidR="003C7D02" w:rsidRDefault="00B65B7D" w:rsidP="003C7D02">
                <w:pPr>
                  <w:pStyle w:val="BodyText"/>
                </w:pPr>
                <w:r w:rsidRPr="003C7D02">
                  <w:rPr>
                    <w:rFonts w:hint="eastAsia"/>
                    <w:sz w:val="22"/>
                    <w:lang w:eastAsia="zh-CN"/>
                  </w:rPr>
                  <w:t>1 transfer</w:t>
                </w:r>
                <w:bookmarkStart w:id="0" w:name="_GoBack"/>
                <w:bookmarkEnd w:id="0"/>
              </w:p>
            </w:tc>
          </w:tr>
        </w:tbl>
        <w:p w14:paraId="41760FED" w14:textId="6ACAB8C8" w:rsidR="009B1F7C" w:rsidRDefault="00B65B7D">
          <w:pPr>
            <w:pStyle w:val="BodyText"/>
          </w:pPr>
        </w:p>
      </w:sdtContent>
    </w:sdt>
    <w:p w14:paraId="009A3152" w14:textId="77777777" w:rsidR="009B1F7C" w:rsidRDefault="009B1F7C">
      <w:pPr>
        <w:rPr>
          <w:lang w:eastAsia="zh-CN"/>
        </w:rPr>
      </w:pPr>
    </w:p>
    <w:sdt>
      <w:sdtPr>
        <w:id w:val="1881196905"/>
        <w:placeholder>
          <w:docPart w:val="CE5C6D78DFEE9C4B9025A9356FA391A2"/>
        </w:placeholder>
      </w:sdtPr>
      <w:sdtEndPr/>
      <w:sdtContent>
        <w:p w14:paraId="432BE8FD" w14:textId="77777777" w:rsidR="00341754" w:rsidRDefault="00341754" w:rsidP="00341754">
          <w:pPr>
            <w:pStyle w:val="Heading1"/>
          </w:pPr>
          <w:r>
            <w:rPr>
              <w:rFonts w:hint="eastAsia"/>
              <w:lang w:eastAsia="zh-CN"/>
            </w:rPr>
            <w:t>Proposed Experiments</w:t>
          </w:r>
        </w:p>
      </w:sdtContent>
    </w:sdt>
    <w:sdt>
      <w:sdtPr>
        <w:id w:val="780612056"/>
        <w:placeholder>
          <w:docPart w:val="610CA3B97F90A7488E40CD7356D8B176"/>
        </w:placeholder>
      </w:sdtPr>
      <w:sdtEndPr/>
      <w:sdtContent>
        <w:p w14:paraId="06960216" w14:textId="77777777" w:rsidR="00341754" w:rsidRDefault="00341754" w:rsidP="00341754">
          <w:pPr>
            <w:pStyle w:val="BodyText"/>
          </w:pPr>
          <w:proofErr w:type="gramStart"/>
          <w:r>
            <w:rPr>
              <w:rFonts w:hint="eastAsia"/>
              <w:lang w:eastAsia="zh-CN"/>
            </w:rPr>
            <w:t>a</w:t>
          </w:r>
          <w:proofErr w:type="gramEnd"/>
        </w:p>
      </w:sdtContent>
    </w:sdt>
    <w:p w14:paraId="53076E32" w14:textId="77777777" w:rsidR="005D349E" w:rsidRDefault="005D349E">
      <w:pPr>
        <w:rPr>
          <w:lang w:eastAsia="zh-CN"/>
        </w:rPr>
      </w:pPr>
    </w:p>
    <w:sdt>
      <w:sdtPr>
        <w:id w:val="-133641113"/>
        <w:placeholder>
          <w:docPart w:val="5A57885E65DB90408B658A4A62CBC32E"/>
        </w:placeholder>
      </w:sdtPr>
      <w:sdtEndPr/>
      <w:sdtContent>
        <w:p w14:paraId="39995C3C" w14:textId="77777777" w:rsidR="00341754" w:rsidRDefault="00341754" w:rsidP="00341754">
          <w:pPr>
            <w:pStyle w:val="Heading1"/>
          </w:pPr>
          <w:r>
            <w:rPr>
              <w:rFonts w:hint="eastAsia"/>
              <w:lang w:eastAsia="zh-CN"/>
            </w:rPr>
            <w:t>Proposed Experiments</w:t>
          </w:r>
        </w:p>
      </w:sdtContent>
    </w:sdt>
    <w:sdt>
      <w:sdtPr>
        <w:id w:val="-317732735"/>
        <w:placeholder>
          <w:docPart w:val="C289A6BC20EBB24997E45FAF4CC96CB0"/>
        </w:placeholder>
      </w:sdtPr>
      <w:sdtEndPr/>
      <w:sdtContent>
        <w:p w14:paraId="4B743879" w14:textId="77777777" w:rsidR="00341754" w:rsidRDefault="00341754" w:rsidP="00341754">
          <w:pPr>
            <w:pStyle w:val="BodyText"/>
          </w:pPr>
          <w:proofErr w:type="gramStart"/>
          <w:r>
            <w:rPr>
              <w:rFonts w:hint="eastAsia"/>
              <w:lang w:eastAsia="zh-CN"/>
            </w:rPr>
            <w:t>a</w:t>
          </w:r>
          <w:proofErr w:type="gramEnd"/>
        </w:p>
      </w:sdtContent>
    </w:sdt>
    <w:p w14:paraId="01FA57BF" w14:textId="77777777" w:rsidR="00341754" w:rsidRDefault="00341754">
      <w:pPr>
        <w:rPr>
          <w:lang w:eastAsia="zh-CN"/>
        </w:rPr>
      </w:pPr>
    </w:p>
    <w:sdt>
      <w:sdtPr>
        <w:id w:val="-718510473"/>
        <w:placeholder>
          <w:docPart w:val="6B1FC9661DA6D94DB3F58AB8C166B6F2"/>
        </w:placeholder>
      </w:sdtPr>
      <w:sdtEndPr/>
      <w:sdtContent>
        <w:p w14:paraId="4A655518" w14:textId="77777777" w:rsidR="00341754" w:rsidRDefault="00341754" w:rsidP="00341754">
          <w:pPr>
            <w:pStyle w:val="Heading1"/>
          </w:pPr>
          <w:r>
            <w:rPr>
              <w:rFonts w:hint="eastAsia"/>
              <w:lang w:eastAsia="zh-CN"/>
            </w:rPr>
            <w:t>Proposed Experiments</w:t>
          </w:r>
        </w:p>
      </w:sdtContent>
    </w:sdt>
    <w:sdt>
      <w:sdtPr>
        <w:id w:val="722328251"/>
        <w:placeholder>
          <w:docPart w:val="1CF108A86A7FAD42ACB7FC183DCD95C2"/>
        </w:placeholder>
      </w:sdtPr>
      <w:sdtEndPr/>
      <w:sdtContent>
        <w:p w14:paraId="2C7E5D73" w14:textId="77777777" w:rsidR="00341754" w:rsidRDefault="00341754" w:rsidP="00341754">
          <w:pPr>
            <w:pStyle w:val="BodyText"/>
          </w:pPr>
          <w:proofErr w:type="gramStart"/>
          <w:r>
            <w:rPr>
              <w:rFonts w:hint="eastAsia"/>
              <w:lang w:eastAsia="zh-CN"/>
            </w:rPr>
            <w:t>a</w:t>
          </w:r>
          <w:proofErr w:type="gramEnd"/>
        </w:p>
      </w:sdtContent>
    </w:sdt>
    <w:p w14:paraId="3073EEA3" w14:textId="77777777" w:rsidR="00341754" w:rsidRDefault="00341754">
      <w:pPr>
        <w:rPr>
          <w:lang w:eastAsia="zh-CN"/>
        </w:rPr>
      </w:pPr>
    </w:p>
    <w:sdt>
      <w:sdtPr>
        <w:id w:val="1523134812"/>
        <w:placeholder>
          <w:docPart w:val="B43CA2ABFCB5E14682C0A8319F66AEDF"/>
        </w:placeholder>
      </w:sdtPr>
      <w:sdtEndPr/>
      <w:sdtContent>
        <w:p w14:paraId="226A55E2" w14:textId="77777777" w:rsidR="00341754" w:rsidRDefault="00341754" w:rsidP="00341754">
          <w:pPr>
            <w:pStyle w:val="Heading1"/>
          </w:pPr>
          <w:r>
            <w:rPr>
              <w:rFonts w:hint="eastAsia"/>
              <w:lang w:eastAsia="zh-CN"/>
            </w:rPr>
            <w:t>Proposed Experiments</w:t>
          </w:r>
        </w:p>
      </w:sdtContent>
    </w:sdt>
    <w:sdt>
      <w:sdtPr>
        <w:id w:val="-219128648"/>
        <w:placeholder>
          <w:docPart w:val="7134D699AAF8294FB2210DF26439709D"/>
        </w:placeholder>
      </w:sdtPr>
      <w:sdtEndPr/>
      <w:sdtContent>
        <w:p w14:paraId="646D95DE" w14:textId="77777777" w:rsidR="00341754" w:rsidRDefault="00341754" w:rsidP="00341754">
          <w:pPr>
            <w:pStyle w:val="BodyText"/>
          </w:pPr>
          <w:proofErr w:type="gramStart"/>
          <w:r>
            <w:rPr>
              <w:rFonts w:hint="eastAsia"/>
              <w:lang w:eastAsia="zh-CN"/>
            </w:rPr>
            <w:t>a</w:t>
          </w:r>
          <w:proofErr w:type="gramEnd"/>
        </w:p>
      </w:sdtContent>
    </w:sdt>
    <w:p w14:paraId="5E6A41A4" w14:textId="77777777" w:rsidR="00341754" w:rsidRDefault="00341754">
      <w:pPr>
        <w:rPr>
          <w:lang w:eastAsia="zh-CN"/>
        </w:rPr>
      </w:pPr>
    </w:p>
    <w:p w14:paraId="1B566B0F" w14:textId="77777777" w:rsidR="00341754" w:rsidRDefault="00341754">
      <w:pPr>
        <w:rPr>
          <w:lang w:eastAsia="zh-CN"/>
        </w:rPr>
      </w:pPr>
    </w:p>
    <w:p w14:paraId="5D55E721" w14:textId="77777777" w:rsidR="00341754" w:rsidRDefault="00341754">
      <w:pPr>
        <w:rPr>
          <w:lang w:eastAsia="zh-CN"/>
        </w:rPr>
      </w:pPr>
    </w:p>
    <w:p w14:paraId="4390BE2C" w14:textId="77777777" w:rsidR="00341754" w:rsidRDefault="00341754">
      <w:pPr>
        <w:rPr>
          <w:lang w:eastAsia="zh-CN"/>
        </w:rPr>
      </w:pPr>
    </w:p>
    <w:sdt>
      <w:sdtPr>
        <w:id w:val="922375366"/>
        <w:placeholder>
          <w:docPart w:val="D3A405E5BC90BA4486C99433015DDAAF"/>
        </w:placeholder>
      </w:sdtPr>
      <w:sdtEndPr/>
      <w:sdtContent>
        <w:p w14:paraId="0BC92304" w14:textId="28BE151A" w:rsidR="00504AD5" w:rsidRDefault="00504AD5" w:rsidP="00504AD5">
          <w:pPr>
            <w:pStyle w:val="Heading1"/>
          </w:pPr>
          <w:r>
            <w:rPr>
              <w:rFonts w:hint="eastAsia"/>
              <w:lang w:eastAsia="zh-CN"/>
            </w:rPr>
            <w:t>References</w:t>
          </w:r>
        </w:p>
      </w:sdtContent>
    </w:sdt>
    <w:sdt>
      <w:sdtPr>
        <w:id w:val="-2126689272"/>
        <w:placeholder>
          <w:docPart w:val="DDB5CA7D59AE8741AE112BA992657801"/>
        </w:placeholder>
      </w:sdtPr>
      <w:sdtEndPr/>
      <w:sdtContent>
        <w:p w14:paraId="0B88D5C2" w14:textId="3E510979" w:rsidR="00504AD5" w:rsidRDefault="00504AD5" w:rsidP="00504AD5">
          <w:pPr>
            <w:rPr>
              <w:lang w:eastAsia="zh-CN"/>
            </w:rPr>
          </w:pPr>
          <w:proofErr w:type="gramStart"/>
          <w:r>
            <w:rPr>
              <w:rFonts w:hint="eastAsia"/>
              <w:lang w:eastAsia="zh-CN"/>
            </w:rPr>
            <w:t>a</w:t>
          </w:r>
          <w:proofErr w:type="gramEnd"/>
        </w:p>
      </w:sdtContent>
    </w:sdt>
    <w:sectPr w:rsidR="00504AD5" w:rsidSect="009B1F7C">
      <w:head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C5DC8" w14:textId="77777777" w:rsidR="00A57BE1" w:rsidRDefault="00A57BE1">
      <w:pPr>
        <w:spacing w:line="240" w:lineRule="auto"/>
      </w:pPr>
      <w:r>
        <w:separator/>
      </w:r>
    </w:p>
  </w:endnote>
  <w:endnote w:type="continuationSeparator" w:id="0">
    <w:p w14:paraId="21C29EFB" w14:textId="77777777" w:rsidR="00A57BE1" w:rsidRDefault="00A57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2BA15" w14:textId="77777777" w:rsidR="00A57BE1" w:rsidRDefault="00A57BE1">
      <w:pPr>
        <w:spacing w:line="240" w:lineRule="auto"/>
      </w:pPr>
      <w:r>
        <w:separator/>
      </w:r>
    </w:p>
  </w:footnote>
  <w:footnote w:type="continuationSeparator" w:id="0">
    <w:p w14:paraId="2A0C4359" w14:textId="77777777" w:rsidR="00A57BE1" w:rsidRDefault="00A57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A57BE1" w14:paraId="21B90A78" w14:textId="77777777">
      <w:sdt>
        <w:sdtPr>
          <w:id w:val="6002733"/>
          <w:placeholder>
            <w:docPart w:val="6E855343B34C5240B08B78267112C60F"/>
          </w:placeholder>
        </w:sdtPr>
        <w:sdtEndPr/>
        <w:sdtContent>
          <w:tc>
            <w:tcPr>
              <w:tcW w:w="9288" w:type="dxa"/>
            </w:tcPr>
            <w:p w14:paraId="0B7E4C7F" w14:textId="20C20D57" w:rsidR="00A57BE1" w:rsidRDefault="00A57BE1" w:rsidP="0030604E">
              <w:pPr>
                <w:pStyle w:val="Header"/>
              </w:pPr>
              <w:r>
                <w:rPr>
                  <w:rFonts w:hint="eastAsia"/>
                  <w:lang w:eastAsia="zh-CN"/>
                </w:rPr>
                <w:t>Progress Report</w:t>
              </w:r>
            </w:p>
          </w:tc>
        </w:sdtContent>
      </w:sdt>
      <w:tc>
        <w:tcPr>
          <w:tcW w:w="1008" w:type="dxa"/>
        </w:tcPr>
        <w:p w14:paraId="07494A6E" w14:textId="77777777" w:rsidR="00A57BE1" w:rsidRDefault="00A57BE1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65B7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2D37363" w14:textId="77777777" w:rsidR="00A57BE1" w:rsidRDefault="00A57B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DC6B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B4F7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DA30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5D43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D8BB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8263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0DA77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46EA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501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34F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77936"/>
    <w:rsid w:val="00010DCA"/>
    <w:rsid w:val="001411BB"/>
    <w:rsid w:val="00186356"/>
    <w:rsid w:val="001A18F3"/>
    <w:rsid w:val="00226DDB"/>
    <w:rsid w:val="002572F9"/>
    <w:rsid w:val="002C707C"/>
    <w:rsid w:val="002F5DA2"/>
    <w:rsid w:val="003027A9"/>
    <w:rsid w:val="0030604E"/>
    <w:rsid w:val="00340247"/>
    <w:rsid w:val="00341754"/>
    <w:rsid w:val="003C7D02"/>
    <w:rsid w:val="004D4BF3"/>
    <w:rsid w:val="004E762D"/>
    <w:rsid w:val="004E7DBD"/>
    <w:rsid w:val="00504AD5"/>
    <w:rsid w:val="005D349E"/>
    <w:rsid w:val="005D57E1"/>
    <w:rsid w:val="00630885"/>
    <w:rsid w:val="006B34F0"/>
    <w:rsid w:val="006E4AAC"/>
    <w:rsid w:val="00725EEB"/>
    <w:rsid w:val="00826C0F"/>
    <w:rsid w:val="008C3BAF"/>
    <w:rsid w:val="009B1F7C"/>
    <w:rsid w:val="00A57BE1"/>
    <w:rsid w:val="00A77D33"/>
    <w:rsid w:val="00AC326B"/>
    <w:rsid w:val="00AE5C90"/>
    <w:rsid w:val="00B02745"/>
    <w:rsid w:val="00B65B7D"/>
    <w:rsid w:val="00B77936"/>
    <w:rsid w:val="00BD52FF"/>
    <w:rsid w:val="00BE07EA"/>
    <w:rsid w:val="00D34D5C"/>
    <w:rsid w:val="00D62210"/>
    <w:rsid w:val="00E434FC"/>
    <w:rsid w:val="00E81F0D"/>
    <w:rsid w:val="00FA525C"/>
    <w:rsid w:val="00FB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9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1F7C"/>
    <w:pPr>
      <w:spacing w:line="300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rsid w:val="009B1F7C"/>
    <w:pPr>
      <w:keepNext/>
      <w:keepLines/>
      <w:spacing w:before="960" w:after="240" w:line="240" w:lineRule="auto"/>
      <w:outlineLvl w:val="0"/>
    </w:pPr>
    <w:rPr>
      <w:rFonts w:asciiTheme="majorHAnsi" w:eastAsiaTheme="majorEastAsia" w:hAnsiTheme="majorHAnsi" w:cstheme="majorBidi"/>
      <w:bCs/>
      <w:color w:val="6464A5" w:themeColor="text2" w:themeTint="99"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F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4B0B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1F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4B0B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F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4B0B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B1F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95C6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B1F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95C6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1F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1F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1F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F7C"/>
    <w:rPr>
      <w:rFonts w:asciiTheme="majorHAnsi" w:eastAsiaTheme="majorEastAsia" w:hAnsiTheme="majorHAnsi" w:cstheme="majorBidi"/>
      <w:bCs/>
      <w:color w:val="6464A5" w:themeColor="text2" w:themeTint="99"/>
      <w:sz w:val="36"/>
      <w:szCs w:val="36"/>
    </w:rPr>
  </w:style>
  <w:style w:type="paragraph" w:styleId="Subtitle">
    <w:name w:val="Subtitle"/>
    <w:basedOn w:val="Normal"/>
    <w:next w:val="Normal"/>
    <w:link w:val="SubtitleChar"/>
    <w:rsid w:val="009B1F7C"/>
    <w:pPr>
      <w:numPr>
        <w:ilvl w:val="1"/>
      </w:numPr>
      <w:spacing w:before="3200" w:line="240" w:lineRule="auto"/>
      <w:jc w:val="center"/>
    </w:pPr>
    <w:rPr>
      <w:rFonts w:asciiTheme="majorHAnsi" w:eastAsiaTheme="majorEastAsia" w:hAnsiTheme="majorHAnsi" w:cstheme="majorBidi"/>
      <w:iCs/>
      <w:color w:val="9898C3" w:themeColor="text2" w:themeTint="66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9B1F7C"/>
    <w:rPr>
      <w:rFonts w:asciiTheme="majorHAnsi" w:eastAsiaTheme="majorEastAsia" w:hAnsiTheme="majorHAnsi" w:cstheme="majorBidi"/>
      <w:iCs/>
      <w:color w:val="9898C3" w:themeColor="text2" w:themeTint="66"/>
      <w:spacing w:val="15"/>
      <w:sz w:val="36"/>
      <w:szCs w:val="36"/>
    </w:rPr>
  </w:style>
  <w:style w:type="paragraph" w:styleId="Header">
    <w:name w:val="header"/>
    <w:basedOn w:val="Normal"/>
    <w:link w:val="HeaderChar"/>
    <w:rsid w:val="009B1F7C"/>
    <w:pPr>
      <w:spacing w:after="240"/>
      <w:jc w:val="right"/>
    </w:pPr>
    <w:rPr>
      <w:color w:val="9898C3" w:themeColor="text2" w:themeTint="66"/>
    </w:rPr>
  </w:style>
  <w:style w:type="character" w:customStyle="1" w:styleId="HeaderChar">
    <w:name w:val="Header Char"/>
    <w:basedOn w:val="DefaultParagraphFont"/>
    <w:link w:val="Header"/>
    <w:rsid w:val="009B1F7C"/>
    <w:rPr>
      <w:color w:val="9898C3" w:themeColor="text2" w:themeTint="66"/>
      <w:sz w:val="20"/>
    </w:rPr>
  </w:style>
  <w:style w:type="paragraph" w:styleId="Title">
    <w:name w:val="Title"/>
    <w:basedOn w:val="Normal"/>
    <w:next w:val="Normal"/>
    <w:link w:val="TitleChar"/>
    <w:rsid w:val="009B1F7C"/>
    <w:pPr>
      <w:spacing w:before="240" w:line="240" w:lineRule="auto"/>
      <w:jc w:val="center"/>
    </w:pPr>
    <w:rPr>
      <w:rFonts w:asciiTheme="majorHAnsi" w:eastAsiaTheme="majorEastAsia" w:hAnsiTheme="majorHAnsi" w:cstheme="majorBidi"/>
      <w:color w:val="262641" w:themeColor="text2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sid w:val="009B1F7C"/>
    <w:rPr>
      <w:rFonts w:asciiTheme="majorHAnsi" w:eastAsiaTheme="majorEastAsia" w:hAnsiTheme="majorHAnsi" w:cstheme="majorBidi"/>
      <w:color w:val="262641" w:themeColor="text2"/>
      <w:spacing w:val="5"/>
      <w:kern w:val="28"/>
      <w:sz w:val="100"/>
      <w:szCs w:val="100"/>
    </w:rPr>
  </w:style>
  <w:style w:type="paragraph" w:styleId="BodyText">
    <w:name w:val="Body Text"/>
    <w:basedOn w:val="Normal"/>
    <w:link w:val="BodyTextChar"/>
    <w:rsid w:val="009B1F7C"/>
    <w:pPr>
      <w:spacing w:after="200"/>
    </w:pPr>
  </w:style>
  <w:style w:type="table" w:customStyle="1" w:styleId="FinancialTable">
    <w:name w:val="Financial Table"/>
    <w:basedOn w:val="TableNormal"/>
    <w:rsid w:val="009B1F7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464A5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6464A5" w:themeFill="text2" w:themeFillTint="99"/>
      </w:tcPr>
    </w:tblStylePr>
    <w:tblStylePr w:type="band2Horz">
      <w:tblPr/>
      <w:tcPr>
        <w:shd w:val="clear" w:color="auto" w:fill="CBCBE1" w:themeFill="text2" w:themeFillTint="33"/>
      </w:tcPr>
    </w:tblStylePr>
  </w:style>
  <w:style w:type="paragraph" w:customStyle="1" w:styleId="TableText-Left">
    <w:name w:val="Table Text - Left"/>
    <w:basedOn w:val="Normal"/>
    <w:rsid w:val="009B1F7C"/>
    <w:pPr>
      <w:spacing w:before="40" w:after="40"/>
    </w:pPr>
    <w:rPr>
      <w:color w:val="6464A5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rsid w:val="009B1F7C"/>
    <w:pPr>
      <w:tabs>
        <w:tab w:val="decimal" w:pos="977"/>
      </w:tabs>
      <w:spacing w:before="40" w:after="40"/>
    </w:pPr>
    <w:rPr>
      <w:color w:val="6464A5" w:themeColor="text2" w:themeTint="99"/>
      <w:sz w:val="18"/>
      <w:szCs w:val="18"/>
    </w:rPr>
  </w:style>
  <w:style w:type="paragraph" w:customStyle="1" w:styleId="TableText-Right">
    <w:name w:val="Table Text - Right"/>
    <w:basedOn w:val="Normal"/>
    <w:rsid w:val="009B1F7C"/>
    <w:pPr>
      <w:spacing w:before="40" w:after="40"/>
      <w:jc w:val="right"/>
    </w:pPr>
    <w:rPr>
      <w:color w:val="6464A5" w:themeColor="text2" w:themeTint="99"/>
      <w:sz w:val="18"/>
      <w:szCs w:val="18"/>
    </w:rPr>
  </w:style>
  <w:style w:type="paragraph" w:customStyle="1" w:styleId="TableHeading-Left">
    <w:name w:val="Table Heading - Left"/>
    <w:basedOn w:val="Normal"/>
    <w:rsid w:val="009B1F7C"/>
    <w:pPr>
      <w:spacing w:before="40" w:after="40"/>
    </w:pPr>
    <w:rPr>
      <w:color w:val="FFFFFF" w:themeColor="background1"/>
      <w:sz w:val="18"/>
      <w:szCs w:val="18"/>
    </w:rPr>
  </w:style>
  <w:style w:type="paragraph" w:customStyle="1" w:styleId="TableHeading-Center">
    <w:name w:val="Table Heading - Center"/>
    <w:basedOn w:val="Normal"/>
    <w:rsid w:val="009B1F7C"/>
    <w:pPr>
      <w:spacing w:before="40" w:after="40"/>
      <w:jc w:val="center"/>
    </w:pPr>
    <w:rPr>
      <w:color w:val="FFFFFF" w:themeColor="background1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B1F7C"/>
    <w:rPr>
      <w:color w:val="404040" w:themeColor="text1" w:themeTint="BF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B1F7C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B1F7C"/>
  </w:style>
  <w:style w:type="paragraph" w:styleId="BlockText">
    <w:name w:val="Block Text"/>
    <w:basedOn w:val="Normal"/>
    <w:semiHidden/>
    <w:unhideWhenUsed/>
    <w:rsid w:val="009B1F7C"/>
    <w:pPr>
      <w:pBdr>
        <w:top w:val="single" w:sz="2" w:space="10" w:color="84B0B9" w:themeColor="accent1" w:shadow="1"/>
        <w:left w:val="single" w:sz="2" w:space="10" w:color="84B0B9" w:themeColor="accent1" w:shadow="1"/>
        <w:bottom w:val="single" w:sz="2" w:space="10" w:color="84B0B9" w:themeColor="accent1" w:shadow="1"/>
        <w:right w:val="single" w:sz="2" w:space="10" w:color="84B0B9" w:themeColor="accent1" w:shadow="1"/>
      </w:pBdr>
      <w:ind w:left="1152" w:right="1152"/>
    </w:pPr>
    <w:rPr>
      <w:i/>
      <w:iCs/>
      <w:color w:val="84B0B9" w:themeColor="accent1"/>
    </w:rPr>
  </w:style>
  <w:style w:type="paragraph" w:styleId="BodyText2">
    <w:name w:val="Body Text 2"/>
    <w:basedOn w:val="Normal"/>
    <w:link w:val="BodyText2Char"/>
    <w:semiHidden/>
    <w:unhideWhenUsed/>
    <w:rsid w:val="009B1F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B1F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B1F7C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B1F7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B1F7C"/>
    <w:rPr>
      <w:color w:val="404040" w:themeColor="text1" w:themeTint="BF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B1F7C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B1F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B1F7C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B1F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B1F7C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B1F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B1F7C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B1F7C"/>
    <w:pPr>
      <w:spacing w:after="200" w:line="240" w:lineRule="auto"/>
    </w:pPr>
    <w:rPr>
      <w:b/>
      <w:bCs/>
      <w:color w:val="84B0B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B1F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B1F7C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1F7C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F7C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B1F7C"/>
  </w:style>
  <w:style w:type="character" w:customStyle="1" w:styleId="DateChar">
    <w:name w:val="Date Char"/>
    <w:basedOn w:val="DefaultParagraphFont"/>
    <w:link w:val="Date"/>
    <w:semiHidden/>
    <w:rsid w:val="009B1F7C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B1F7C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B1F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B1F7C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B1F7C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9B1F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B1F7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9B1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B1F7C"/>
    <w:rPr>
      <w:color w:val="404040" w:themeColor="text1" w:themeTint="BF"/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B1F7C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9B1F7C"/>
    <w:rPr>
      <w:rFonts w:asciiTheme="majorHAnsi" w:eastAsiaTheme="majorEastAsia" w:hAnsiTheme="majorHAnsi" w:cstheme="majorBidi"/>
      <w:b/>
      <w:bCs/>
      <w:color w:val="84B0B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B1F7C"/>
    <w:rPr>
      <w:rFonts w:asciiTheme="majorHAnsi" w:eastAsiaTheme="majorEastAsia" w:hAnsiTheme="majorHAnsi" w:cstheme="majorBidi"/>
      <w:b/>
      <w:bCs/>
      <w:color w:val="84B0B9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B1F7C"/>
    <w:rPr>
      <w:rFonts w:asciiTheme="majorHAnsi" w:eastAsiaTheme="majorEastAsia" w:hAnsiTheme="majorHAnsi" w:cstheme="majorBidi"/>
      <w:b/>
      <w:bCs/>
      <w:i/>
      <w:iCs/>
      <w:color w:val="84B0B9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B1F7C"/>
    <w:rPr>
      <w:rFonts w:asciiTheme="majorHAnsi" w:eastAsiaTheme="majorEastAsia" w:hAnsiTheme="majorHAnsi" w:cstheme="majorBidi"/>
      <w:color w:val="395C6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B1F7C"/>
    <w:rPr>
      <w:rFonts w:asciiTheme="majorHAnsi" w:eastAsiaTheme="majorEastAsia" w:hAnsiTheme="majorHAnsi" w:cstheme="majorBidi"/>
      <w:i/>
      <w:iCs/>
      <w:color w:val="395C6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B1F7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B1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B1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B1F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B1F7C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B1F7C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B1F7C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B1F7C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B1F7C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B1F7C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B1F7C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B1F7C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B1F7C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B1F7C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B1F7C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B1F7C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B1F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B1F7C"/>
    <w:pPr>
      <w:pBdr>
        <w:bottom w:val="single" w:sz="4" w:space="4" w:color="84B0B9" w:themeColor="accent1"/>
      </w:pBdr>
      <w:spacing w:before="200" w:after="280"/>
      <w:ind w:left="936" w:right="936"/>
    </w:pPr>
    <w:rPr>
      <w:b/>
      <w:bCs/>
      <w:i/>
      <w:iCs/>
      <w:color w:val="84B0B9" w:themeColor="accent1"/>
    </w:rPr>
  </w:style>
  <w:style w:type="character" w:customStyle="1" w:styleId="IntenseQuoteChar">
    <w:name w:val="Intense Quote Char"/>
    <w:basedOn w:val="DefaultParagraphFont"/>
    <w:link w:val="IntenseQuote"/>
    <w:rsid w:val="009B1F7C"/>
    <w:rPr>
      <w:b/>
      <w:bCs/>
      <w:i/>
      <w:iCs/>
      <w:color w:val="84B0B9" w:themeColor="accent1"/>
      <w:sz w:val="20"/>
    </w:rPr>
  </w:style>
  <w:style w:type="paragraph" w:styleId="List">
    <w:name w:val="List"/>
    <w:basedOn w:val="Normal"/>
    <w:semiHidden/>
    <w:unhideWhenUsed/>
    <w:rsid w:val="009B1F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B1F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B1F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B1F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B1F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B1F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B1F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B1F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B1F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B1F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B1F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B1F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B1F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B1F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B1F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B1F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B1F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B1F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B1F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B1F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B1F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B1F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B1F7C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B1F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B1F7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9B1F7C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9B1F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B1F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B1F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B1F7C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9B1F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B1F7C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B1F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B1F7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B1F7C"/>
  </w:style>
  <w:style w:type="character" w:customStyle="1" w:styleId="SalutationChar">
    <w:name w:val="Salutation Char"/>
    <w:basedOn w:val="DefaultParagraphFont"/>
    <w:link w:val="Salutation"/>
    <w:semiHidden/>
    <w:rsid w:val="009B1F7C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9B1F7C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B1F7C"/>
    <w:rPr>
      <w:color w:val="404040" w:themeColor="text1" w:themeTint="BF"/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9B1F7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B1F7C"/>
  </w:style>
  <w:style w:type="paragraph" w:styleId="TOAHeading">
    <w:name w:val="toa heading"/>
    <w:basedOn w:val="Normal"/>
    <w:next w:val="Normal"/>
    <w:semiHidden/>
    <w:unhideWhenUsed/>
    <w:rsid w:val="009B1F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B1F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B1F7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B1F7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B1F7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B1F7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B1F7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B1F7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B1F7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B1F7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B1F7C"/>
    <w:pPr>
      <w:spacing w:before="480" w:after="0" w:line="300" w:lineRule="auto"/>
      <w:outlineLvl w:val="9"/>
    </w:pPr>
    <w:rPr>
      <w:b/>
      <w:color w:val="568B97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7936"/>
    <w:rPr>
      <w:color w:val="50666E" w:themeColor="hyperlink"/>
      <w:u w:val="single"/>
    </w:rPr>
  </w:style>
  <w:style w:type="paragraph" w:customStyle="1" w:styleId="16E526CC330E3D479BC8A0E489AF06BF">
    <w:name w:val="16E526CC330E3D479BC8A0E489AF06BF"/>
    <w:rsid w:val="00A57BE1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C7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1F7C"/>
    <w:pPr>
      <w:spacing w:line="300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rsid w:val="009B1F7C"/>
    <w:pPr>
      <w:keepNext/>
      <w:keepLines/>
      <w:spacing w:before="960" w:after="240" w:line="240" w:lineRule="auto"/>
      <w:outlineLvl w:val="0"/>
    </w:pPr>
    <w:rPr>
      <w:rFonts w:asciiTheme="majorHAnsi" w:eastAsiaTheme="majorEastAsia" w:hAnsiTheme="majorHAnsi" w:cstheme="majorBidi"/>
      <w:bCs/>
      <w:color w:val="6464A5" w:themeColor="text2" w:themeTint="99"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F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4B0B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1F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4B0B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F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4B0B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B1F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95C6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B1F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95C6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1F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1F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1F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F7C"/>
    <w:rPr>
      <w:rFonts w:asciiTheme="majorHAnsi" w:eastAsiaTheme="majorEastAsia" w:hAnsiTheme="majorHAnsi" w:cstheme="majorBidi"/>
      <w:bCs/>
      <w:color w:val="6464A5" w:themeColor="text2" w:themeTint="99"/>
      <w:sz w:val="36"/>
      <w:szCs w:val="36"/>
    </w:rPr>
  </w:style>
  <w:style w:type="paragraph" w:styleId="Subtitle">
    <w:name w:val="Subtitle"/>
    <w:basedOn w:val="Normal"/>
    <w:next w:val="Normal"/>
    <w:link w:val="SubtitleChar"/>
    <w:rsid w:val="009B1F7C"/>
    <w:pPr>
      <w:numPr>
        <w:ilvl w:val="1"/>
      </w:numPr>
      <w:spacing w:before="3200" w:line="240" w:lineRule="auto"/>
      <w:jc w:val="center"/>
    </w:pPr>
    <w:rPr>
      <w:rFonts w:asciiTheme="majorHAnsi" w:eastAsiaTheme="majorEastAsia" w:hAnsiTheme="majorHAnsi" w:cstheme="majorBidi"/>
      <w:iCs/>
      <w:color w:val="9898C3" w:themeColor="text2" w:themeTint="66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9B1F7C"/>
    <w:rPr>
      <w:rFonts w:asciiTheme="majorHAnsi" w:eastAsiaTheme="majorEastAsia" w:hAnsiTheme="majorHAnsi" w:cstheme="majorBidi"/>
      <w:iCs/>
      <w:color w:val="9898C3" w:themeColor="text2" w:themeTint="66"/>
      <w:spacing w:val="15"/>
      <w:sz w:val="36"/>
      <w:szCs w:val="36"/>
    </w:rPr>
  </w:style>
  <w:style w:type="paragraph" w:styleId="Header">
    <w:name w:val="header"/>
    <w:basedOn w:val="Normal"/>
    <w:link w:val="HeaderChar"/>
    <w:rsid w:val="009B1F7C"/>
    <w:pPr>
      <w:spacing w:after="240"/>
      <w:jc w:val="right"/>
    </w:pPr>
    <w:rPr>
      <w:color w:val="9898C3" w:themeColor="text2" w:themeTint="66"/>
    </w:rPr>
  </w:style>
  <w:style w:type="character" w:customStyle="1" w:styleId="HeaderChar">
    <w:name w:val="Header Char"/>
    <w:basedOn w:val="DefaultParagraphFont"/>
    <w:link w:val="Header"/>
    <w:rsid w:val="009B1F7C"/>
    <w:rPr>
      <w:color w:val="9898C3" w:themeColor="text2" w:themeTint="66"/>
      <w:sz w:val="20"/>
    </w:rPr>
  </w:style>
  <w:style w:type="paragraph" w:styleId="Title">
    <w:name w:val="Title"/>
    <w:basedOn w:val="Normal"/>
    <w:next w:val="Normal"/>
    <w:link w:val="TitleChar"/>
    <w:rsid w:val="009B1F7C"/>
    <w:pPr>
      <w:spacing w:before="240" w:line="240" w:lineRule="auto"/>
      <w:jc w:val="center"/>
    </w:pPr>
    <w:rPr>
      <w:rFonts w:asciiTheme="majorHAnsi" w:eastAsiaTheme="majorEastAsia" w:hAnsiTheme="majorHAnsi" w:cstheme="majorBidi"/>
      <w:color w:val="262641" w:themeColor="text2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sid w:val="009B1F7C"/>
    <w:rPr>
      <w:rFonts w:asciiTheme="majorHAnsi" w:eastAsiaTheme="majorEastAsia" w:hAnsiTheme="majorHAnsi" w:cstheme="majorBidi"/>
      <w:color w:val="262641" w:themeColor="text2"/>
      <w:spacing w:val="5"/>
      <w:kern w:val="28"/>
      <w:sz w:val="100"/>
      <w:szCs w:val="100"/>
    </w:rPr>
  </w:style>
  <w:style w:type="paragraph" w:styleId="BodyText">
    <w:name w:val="Body Text"/>
    <w:basedOn w:val="Normal"/>
    <w:link w:val="BodyTextChar"/>
    <w:rsid w:val="009B1F7C"/>
    <w:pPr>
      <w:spacing w:after="200"/>
    </w:pPr>
  </w:style>
  <w:style w:type="table" w:customStyle="1" w:styleId="FinancialTable">
    <w:name w:val="Financial Table"/>
    <w:basedOn w:val="TableNormal"/>
    <w:rsid w:val="009B1F7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464A5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6464A5" w:themeFill="text2" w:themeFillTint="99"/>
      </w:tcPr>
    </w:tblStylePr>
    <w:tblStylePr w:type="band2Horz">
      <w:tblPr/>
      <w:tcPr>
        <w:shd w:val="clear" w:color="auto" w:fill="CBCBE1" w:themeFill="text2" w:themeFillTint="33"/>
      </w:tcPr>
    </w:tblStylePr>
  </w:style>
  <w:style w:type="paragraph" w:customStyle="1" w:styleId="TableText-Left">
    <w:name w:val="Table Text - Left"/>
    <w:basedOn w:val="Normal"/>
    <w:rsid w:val="009B1F7C"/>
    <w:pPr>
      <w:spacing w:before="40" w:after="40"/>
    </w:pPr>
    <w:rPr>
      <w:color w:val="6464A5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rsid w:val="009B1F7C"/>
    <w:pPr>
      <w:tabs>
        <w:tab w:val="decimal" w:pos="977"/>
      </w:tabs>
      <w:spacing w:before="40" w:after="40"/>
    </w:pPr>
    <w:rPr>
      <w:color w:val="6464A5" w:themeColor="text2" w:themeTint="99"/>
      <w:sz w:val="18"/>
      <w:szCs w:val="18"/>
    </w:rPr>
  </w:style>
  <w:style w:type="paragraph" w:customStyle="1" w:styleId="TableText-Right">
    <w:name w:val="Table Text - Right"/>
    <w:basedOn w:val="Normal"/>
    <w:rsid w:val="009B1F7C"/>
    <w:pPr>
      <w:spacing w:before="40" w:after="40"/>
      <w:jc w:val="right"/>
    </w:pPr>
    <w:rPr>
      <w:color w:val="6464A5" w:themeColor="text2" w:themeTint="99"/>
      <w:sz w:val="18"/>
      <w:szCs w:val="18"/>
    </w:rPr>
  </w:style>
  <w:style w:type="paragraph" w:customStyle="1" w:styleId="TableHeading-Left">
    <w:name w:val="Table Heading - Left"/>
    <w:basedOn w:val="Normal"/>
    <w:rsid w:val="009B1F7C"/>
    <w:pPr>
      <w:spacing w:before="40" w:after="40"/>
    </w:pPr>
    <w:rPr>
      <w:color w:val="FFFFFF" w:themeColor="background1"/>
      <w:sz w:val="18"/>
      <w:szCs w:val="18"/>
    </w:rPr>
  </w:style>
  <w:style w:type="paragraph" w:customStyle="1" w:styleId="TableHeading-Center">
    <w:name w:val="Table Heading - Center"/>
    <w:basedOn w:val="Normal"/>
    <w:rsid w:val="009B1F7C"/>
    <w:pPr>
      <w:spacing w:before="40" w:after="40"/>
      <w:jc w:val="center"/>
    </w:pPr>
    <w:rPr>
      <w:color w:val="FFFFFF" w:themeColor="background1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B1F7C"/>
    <w:rPr>
      <w:color w:val="404040" w:themeColor="text1" w:themeTint="BF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B1F7C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B1F7C"/>
  </w:style>
  <w:style w:type="paragraph" w:styleId="BlockText">
    <w:name w:val="Block Text"/>
    <w:basedOn w:val="Normal"/>
    <w:semiHidden/>
    <w:unhideWhenUsed/>
    <w:rsid w:val="009B1F7C"/>
    <w:pPr>
      <w:pBdr>
        <w:top w:val="single" w:sz="2" w:space="10" w:color="84B0B9" w:themeColor="accent1" w:shadow="1"/>
        <w:left w:val="single" w:sz="2" w:space="10" w:color="84B0B9" w:themeColor="accent1" w:shadow="1"/>
        <w:bottom w:val="single" w:sz="2" w:space="10" w:color="84B0B9" w:themeColor="accent1" w:shadow="1"/>
        <w:right w:val="single" w:sz="2" w:space="10" w:color="84B0B9" w:themeColor="accent1" w:shadow="1"/>
      </w:pBdr>
      <w:ind w:left="1152" w:right="1152"/>
    </w:pPr>
    <w:rPr>
      <w:i/>
      <w:iCs/>
      <w:color w:val="84B0B9" w:themeColor="accent1"/>
    </w:rPr>
  </w:style>
  <w:style w:type="paragraph" w:styleId="BodyText2">
    <w:name w:val="Body Text 2"/>
    <w:basedOn w:val="Normal"/>
    <w:link w:val="BodyText2Char"/>
    <w:semiHidden/>
    <w:unhideWhenUsed/>
    <w:rsid w:val="009B1F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B1F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B1F7C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B1F7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B1F7C"/>
    <w:rPr>
      <w:color w:val="404040" w:themeColor="text1" w:themeTint="BF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B1F7C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B1F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B1F7C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B1F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B1F7C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B1F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B1F7C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B1F7C"/>
    <w:pPr>
      <w:spacing w:after="200" w:line="240" w:lineRule="auto"/>
    </w:pPr>
    <w:rPr>
      <w:b/>
      <w:bCs/>
      <w:color w:val="84B0B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B1F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B1F7C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1F7C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F7C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B1F7C"/>
  </w:style>
  <w:style w:type="character" w:customStyle="1" w:styleId="DateChar">
    <w:name w:val="Date Char"/>
    <w:basedOn w:val="DefaultParagraphFont"/>
    <w:link w:val="Date"/>
    <w:semiHidden/>
    <w:rsid w:val="009B1F7C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B1F7C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B1F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B1F7C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B1F7C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9B1F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B1F7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9B1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B1F7C"/>
    <w:rPr>
      <w:color w:val="404040" w:themeColor="text1" w:themeTint="BF"/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B1F7C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9B1F7C"/>
    <w:rPr>
      <w:rFonts w:asciiTheme="majorHAnsi" w:eastAsiaTheme="majorEastAsia" w:hAnsiTheme="majorHAnsi" w:cstheme="majorBidi"/>
      <w:b/>
      <w:bCs/>
      <w:color w:val="84B0B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B1F7C"/>
    <w:rPr>
      <w:rFonts w:asciiTheme="majorHAnsi" w:eastAsiaTheme="majorEastAsia" w:hAnsiTheme="majorHAnsi" w:cstheme="majorBidi"/>
      <w:b/>
      <w:bCs/>
      <w:color w:val="84B0B9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B1F7C"/>
    <w:rPr>
      <w:rFonts w:asciiTheme="majorHAnsi" w:eastAsiaTheme="majorEastAsia" w:hAnsiTheme="majorHAnsi" w:cstheme="majorBidi"/>
      <w:b/>
      <w:bCs/>
      <w:i/>
      <w:iCs/>
      <w:color w:val="84B0B9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B1F7C"/>
    <w:rPr>
      <w:rFonts w:asciiTheme="majorHAnsi" w:eastAsiaTheme="majorEastAsia" w:hAnsiTheme="majorHAnsi" w:cstheme="majorBidi"/>
      <w:color w:val="395C6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B1F7C"/>
    <w:rPr>
      <w:rFonts w:asciiTheme="majorHAnsi" w:eastAsiaTheme="majorEastAsia" w:hAnsiTheme="majorHAnsi" w:cstheme="majorBidi"/>
      <w:i/>
      <w:iCs/>
      <w:color w:val="395C6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B1F7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B1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B1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B1F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B1F7C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B1F7C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B1F7C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B1F7C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B1F7C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B1F7C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B1F7C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B1F7C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B1F7C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B1F7C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B1F7C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B1F7C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B1F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B1F7C"/>
    <w:pPr>
      <w:pBdr>
        <w:bottom w:val="single" w:sz="4" w:space="4" w:color="84B0B9" w:themeColor="accent1"/>
      </w:pBdr>
      <w:spacing w:before="200" w:after="280"/>
      <w:ind w:left="936" w:right="936"/>
    </w:pPr>
    <w:rPr>
      <w:b/>
      <w:bCs/>
      <w:i/>
      <w:iCs/>
      <w:color w:val="84B0B9" w:themeColor="accent1"/>
    </w:rPr>
  </w:style>
  <w:style w:type="character" w:customStyle="1" w:styleId="IntenseQuoteChar">
    <w:name w:val="Intense Quote Char"/>
    <w:basedOn w:val="DefaultParagraphFont"/>
    <w:link w:val="IntenseQuote"/>
    <w:rsid w:val="009B1F7C"/>
    <w:rPr>
      <w:b/>
      <w:bCs/>
      <w:i/>
      <w:iCs/>
      <w:color w:val="84B0B9" w:themeColor="accent1"/>
      <w:sz w:val="20"/>
    </w:rPr>
  </w:style>
  <w:style w:type="paragraph" w:styleId="List">
    <w:name w:val="List"/>
    <w:basedOn w:val="Normal"/>
    <w:semiHidden/>
    <w:unhideWhenUsed/>
    <w:rsid w:val="009B1F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B1F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B1F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B1F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B1F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B1F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B1F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B1F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B1F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B1F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B1F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B1F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B1F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B1F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B1F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B1F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B1F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B1F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B1F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B1F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B1F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B1F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B1F7C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B1F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B1F7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9B1F7C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9B1F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B1F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B1F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B1F7C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9B1F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B1F7C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B1F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B1F7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B1F7C"/>
  </w:style>
  <w:style w:type="character" w:customStyle="1" w:styleId="SalutationChar">
    <w:name w:val="Salutation Char"/>
    <w:basedOn w:val="DefaultParagraphFont"/>
    <w:link w:val="Salutation"/>
    <w:semiHidden/>
    <w:rsid w:val="009B1F7C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9B1F7C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B1F7C"/>
    <w:rPr>
      <w:color w:val="404040" w:themeColor="text1" w:themeTint="BF"/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9B1F7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B1F7C"/>
  </w:style>
  <w:style w:type="paragraph" w:styleId="TOAHeading">
    <w:name w:val="toa heading"/>
    <w:basedOn w:val="Normal"/>
    <w:next w:val="Normal"/>
    <w:semiHidden/>
    <w:unhideWhenUsed/>
    <w:rsid w:val="009B1F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B1F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B1F7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B1F7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B1F7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B1F7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B1F7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B1F7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B1F7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B1F7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B1F7C"/>
    <w:pPr>
      <w:spacing w:before="480" w:after="0" w:line="300" w:lineRule="auto"/>
      <w:outlineLvl w:val="9"/>
    </w:pPr>
    <w:rPr>
      <w:b/>
      <w:color w:val="568B97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7936"/>
    <w:rPr>
      <w:color w:val="50666E" w:themeColor="hyperlink"/>
      <w:u w:val="single"/>
    </w:rPr>
  </w:style>
  <w:style w:type="paragraph" w:customStyle="1" w:styleId="16E526CC330E3D479BC8A0E489AF06BF">
    <w:name w:val="16E526CC330E3D479BC8A0E489AF06BF"/>
    <w:rsid w:val="00A57BE1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C7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zhuangdizhu@yahoo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Proposals:Keystone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DA89196E8DCE4FB92F0C2770D2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15D73-6CA2-BF4A-91F8-AEA48CF00B6B}"/>
      </w:docPartPr>
      <w:docPartBody>
        <w:p w:rsidR="00015232" w:rsidRDefault="00507EF8">
          <w:pPr>
            <w:pStyle w:val="91DA89196E8DCE4FB92F0C2770D2E5DD"/>
          </w:pPr>
          <w:r>
            <w:t>Lorem Ipsum</w:t>
          </w:r>
        </w:p>
      </w:docPartBody>
    </w:docPart>
    <w:docPart>
      <w:docPartPr>
        <w:name w:val="B157C64D8BDE2C419B1975AE79C3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144F-7F40-754B-85BF-5E79BC1B06B7}"/>
      </w:docPartPr>
      <w:docPartBody>
        <w:p w:rsidR="00015232" w:rsidRDefault="00507EF8">
          <w:pPr>
            <w:pStyle w:val="B157C64D8BDE2C419B1975AE79C34758"/>
          </w:pPr>
          <w:r>
            <w:t>Praesent Tempor</w:t>
          </w:r>
        </w:p>
      </w:docPartBody>
    </w:docPart>
    <w:docPart>
      <w:docPartPr>
        <w:name w:val="D1ECF61E795E4B4E9F6711BA2BF2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DD09-9D50-FC47-83CB-B62CB93EC644}"/>
      </w:docPartPr>
      <w:docPartBody>
        <w:p w:rsidR="00015232" w:rsidRDefault="00507EF8">
          <w:pPr>
            <w:pStyle w:val="D1ECF61E795E4B4E9F6711BA2BF296E6"/>
          </w:pPr>
          <w:r>
            <w:t>Suspendisse Ipsum</w:t>
          </w:r>
        </w:p>
      </w:docPartBody>
    </w:docPart>
    <w:docPart>
      <w:docPartPr>
        <w:name w:val="D71F7000EA30B642AC9989279D455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9894-BAF9-EA48-AC09-CE02BF59937F}"/>
      </w:docPartPr>
      <w:docPartBody>
        <w:p w:rsidR="00015232" w:rsidRDefault="00507EF8">
          <w:pPr>
            <w:pStyle w:val="D71F7000EA30B642AC9989279D455D14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  <w:docPart>
      <w:docPartPr>
        <w:name w:val="6E855343B34C5240B08B78267112C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787F-F6C1-A04B-BFE6-DEC76BFC0316}"/>
      </w:docPartPr>
      <w:docPartBody>
        <w:p w:rsidR="00015232" w:rsidRDefault="00507EF8">
          <w:pPr>
            <w:pStyle w:val="6E855343B34C5240B08B78267112C60F"/>
          </w:pPr>
          <w:r>
            <w:t>Lorem Ipsum</w:t>
          </w:r>
        </w:p>
      </w:docPartBody>
    </w:docPart>
    <w:docPart>
      <w:docPartPr>
        <w:name w:val="CE5C6D78DFEE9C4B9025A9356FA3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AE0D5-B848-044F-8756-7E9392CE8050}"/>
      </w:docPartPr>
      <w:docPartBody>
        <w:p w:rsidR="00015232" w:rsidRDefault="00507EF8" w:rsidP="00507EF8">
          <w:pPr>
            <w:pStyle w:val="CE5C6D78DFEE9C4B9025A9356FA391A2"/>
          </w:pPr>
          <w:r>
            <w:t>Suspendisse Ipsum</w:t>
          </w:r>
        </w:p>
      </w:docPartBody>
    </w:docPart>
    <w:docPart>
      <w:docPartPr>
        <w:name w:val="610CA3B97F90A7488E40CD7356D8B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075AF-3204-8C42-B23B-7A0CF30AC09F}"/>
      </w:docPartPr>
      <w:docPartBody>
        <w:p w:rsidR="00015232" w:rsidRDefault="00507EF8" w:rsidP="00507EF8">
          <w:pPr>
            <w:pStyle w:val="610CA3B97F90A7488E40CD7356D8B176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  <w:docPart>
      <w:docPartPr>
        <w:name w:val="5A57885E65DB90408B658A4A62CB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F681-11CF-764C-A301-06B33E02FA3D}"/>
      </w:docPartPr>
      <w:docPartBody>
        <w:p w:rsidR="00015232" w:rsidRDefault="00507EF8" w:rsidP="00507EF8">
          <w:pPr>
            <w:pStyle w:val="5A57885E65DB90408B658A4A62CBC32E"/>
          </w:pPr>
          <w:r>
            <w:t>Suspendisse Ipsum</w:t>
          </w:r>
        </w:p>
      </w:docPartBody>
    </w:docPart>
    <w:docPart>
      <w:docPartPr>
        <w:name w:val="C289A6BC20EBB24997E45FAF4CC96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32621-11F0-5C4B-A629-33233F33B1EA}"/>
      </w:docPartPr>
      <w:docPartBody>
        <w:p w:rsidR="00015232" w:rsidRDefault="00507EF8" w:rsidP="00507EF8">
          <w:pPr>
            <w:pStyle w:val="C289A6BC20EBB24997E45FAF4CC96CB0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  <w:docPart>
      <w:docPartPr>
        <w:name w:val="6B1FC9661DA6D94DB3F58AB8C166B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5E7F-C55C-D940-A211-DE8B4838855E}"/>
      </w:docPartPr>
      <w:docPartBody>
        <w:p w:rsidR="00015232" w:rsidRDefault="00507EF8" w:rsidP="00507EF8">
          <w:pPr>
            <w:pStyle w:val="6B1FC9661DA6D94DB3F58AB8C166B6F2"/>
          </w:pPr>
          <w:r>
            <w:t>Suspendisse Ipsum</w:t>
          </w:r>
        </w:p>
      </w:docPartBody>
    </w:docPart>
    <w:docPart>
      <w:docPartPr>
        <w:name w:val="1CF108A86A7FAD42ACB7FC183DCD9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D6131-5E3E-E944-8E2B-95E24113484A}"/>
      </w:docPartPr>
      <w:docPartBody>
        <w:p w:rsidR="00015232" w:rsidRDefault="00507EF8" w:rsidP="00507EF8">
          <w:pPr>
            <w:pStyle w:val="1CF108A86A7FAD42ACB7FC183DCD95C2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  <w:docPart>
      <w:docPartPr>
        <w:name w:val="B43CA2ABFCB5E14682C0A8319F66A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3AA1-B469-C240-A403-B03ABB11C22F}"/>
      </w:docPartPr>
      <w:docPartBody>
        <w:p w:rsidR="00015232" w:rsidRDefault="00507EF8" w:rsidP="00507EF8">
          <w:pPr>
            <w:pStyle w:val="B43CA2ABFCB5E14682C0A8319F66AEDF"/>
          </w:pPr>
          <w:r>
            <w:t>Suspendisse Ipsum</w:t>
          </w:r>
        </w:p>
      </w:docPartBody>
    </w:docPart>
    <w:docPart>
      <w:docPartPr>
        <w:name w:val="7134D699AAF8294FB2210DF264397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A4808-F747-0440-B7F6-1D5DDCC8898B}"/>
      </w:docPartPr>
      <w:docPartBody>
        <w:p w:rsidR="00015232" w:rsidRDefault="00507EF8" w:rsidP="00507EF8">
          <w:pPr>
            <w:pStyle w:val="7134D699AAF8294FB2210DF26439709D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  <w:docPart>
      <w:docPartPr>
        <w:name w:val="D3A405E5BC90BA4486C99433015DD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5941-2FC2-1A43-A0F1-05FCD0C866D5}"/>
      </w:docPartPr>
      <w:docPartBody>
        <w:p w:rsidR="00015232" w:rsidRDefault="00507EF8" w:rsidP="00507EF8">
          <w:pPr>
            <w:pStyle w:val="D3A405E5BC90BA4486C99433015DDAAF"/>
          </w:pPr>
          <w:r>
            <w:t>Suspendisse Ipsum</w:t>
          </w:r>
        </w:p>
      </w:docPartBody>
    </w:docPart>
    <w:docPart>
      <w:docPartPr>
        <w:name w:val="DDB5CA7D59AE8741AE112BA99265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BBE5-9822-274D-862C-59FFD475D43F}"/>
      </w:docPartPr>
      <w:docPartBody>
        <w:p w:rsidR="00015232" w:rsidRDefault="00507EF8" w:rsidP="00507EF8">
          <w:pPr>
            <w:pStyle w:val="DDB5CA7D59AE8741AE112BA992657801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F8"/>
    <w:rsid w:val="00015232"/>
    <w:rsid w:val="00507EF8"/>
    <w:rsid w:val="008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A89196E8DCE4FB92F0C2770D2E5DD">
    <w:name w:val="91DA89196E8DCE4FB92F0C2770D2E5DD"/>
  </w:style>
  <w:style w:type="paragraph" w:customStyle="1" w:styleId="B157C64D8BDE2C419B1975AE79C34758">
    <w:name w:val="B157C64D8BDE2C419B1975AE79C34758"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color w:val="404040" w:themeColor="text1" w:themeTint="BF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2"/>
      <w:lang w:eastAsia="en-US"/>
    </w:rPr>
  </w:style>
  <w:style w:type="paragraph" w:customStyle="1" w:styleId="6EC548C2186FF740BA5C9E8339008BB0">
    <w:name w:val="6EC548C2186FF740BA5C9E8339008BB0"/>
  </w:style>
  <w:style w:type="paragraph" w:customStyle="1" w:styleId="D1ECF61E795E4B4E9F6711BA2BF296E6">
    <w:name w:val="D1ECF61E795E4B4E9F6711BA2BF296E6"/>
  </w:style>
  <w:style w:type="paragraph" w:customStyle="1" w:styleId="D71F7000EA30B642AC9989279D455D14">
    <w:name w:val="D71F7000EA30B642AC9989279D455D14"/>
  </w:style>
  <w:style w:type="paragraph" w:customStyle="1" w:styleId="16E526CC330E3D479BC8A0E489AF06BF">
    <w:name w:val="16E526CC330E3D479BC8A0E489AF06BF"/>
  </w:style>
  <w:style w:type="paragraph" w:customStyle="1" w:styleId="F4A5C21D9F027641989F5803AC0AFB9A">
    <w:name w:val="F4A5C21D9F027641989F5803AC0AFB9A"/>
  </w:style>
  <w:style w:type="paragraph" w:customStyle="1" w:styleId="F9E77F59D141A94BB693B7895836AC78">
    <w:name w:val="F9E77F59D141A94BB693B7895836AC78"/>
  </w:style>
  <w:style w:type="paragraph" w:customStyle="1" w:styleId="9F85523D0EAFAF4B87550149B9E66767">
    <w:name w:val="9F85523D0EAFAF4B87550149B9E66767"/>
  </w:style>
  <w:style w:type="paragraph" w:customStyle="1" w:styleId="9EF234D6FA3ABC4FA73A74AE87597EFD">
    <w:name w:val="9EF234D6FA3ABC4FA73A74AE87597EFD"/>
  </w:style>
  <w:style w:type="paragraph" w:customStyle="1" w:styleId="4EAA2B3D492EA64290B0F87F07799BCE">
    <w:name w:val="4EAA2B3D492EA64290B0F87F07799BCE"/>
  </w:style>
  <w:style w:type="paragraph" w:customStyle="1" w:styleId="3ED8AEBDC8D8384AB2BDBE43EC499E9A">
    <w:name w:val="3ED8AEBDC8D8384AB2BDBE43EC499E9A"/>
  </w:style>
  <w:style w:type="paragraph" w:customStyle="1" w:styleId="596C9538E072EB468C56286509683558">
    <w:name w:val="596C9538E072EB468C56286509683558"/>
  </w:style>
  <w:style w:type="paragraph" w:customStyle="1" w:styleId="5B0830B157B50B42B870CC3398420710">
    <w:name w:val="5B0830B157B50B42B870CC3398420710"/>
  </w:style>
  <w:style w:type="paragraph" w:customStyle="1" w:styleId="6808899E33C5F842B399F74D59E9C132">
    <w:name w:val="6808899E33C5F842B399F74D59E9C132"/>
  </w:style>
  <w:style w:type="paragraph" w:customStyle="1" w:styleId="D1A03A7675D58E4981E5C498DDAC4908">
    <w:name w:val="D1A03A7675D58E4981E5C498DDAC4908"/>
  </w:style>
  <w:style w:type="paragraph" w:customStyle="1" w:styleId="6E855343B34C5240B08B78267112C60F">
    <w:name w:val="6E855343B34C5240B08B78267112C60F"/>
  </w:style>
  <w:style w:type="paragraph" w:customStyle="1" w:styleId="CE5C6D78DFEE9C4B9025A9356FA391A2">
    <w:name w:val="CE5C6D78DFEE9C4B9025A9356FA391A2"/>
    <w:rsid w:val="00507EF8"/>
  </w:style>
  <w:style w:type="paragraph" w:customStyle="1" w:styleId="610CA3B97F90A7488E40CD7356D8B176">
    <w:name w:val="610CA3B97F90A7488E40CD7356D8B176"/>
    <w:rsid w:val="00507EF8"/>
  </w:style>
  <w:style w:type="paragraph" w:customStyle="1" w:styleId="5A57885E65DB90408B658A4A62CBC32E">
    <w:name w:val="5A57885E65DB90408B658A4A62CBC32E"/>
    <w:rsid w:val="00507EF8"/>
  </w:style>
  <w:style w:type="paragraph" w:customStyle="1" w:styleId="C289A6BC20EBB24997E45FAF4CC96CB0">
    <w:name w:val="C289A6BC20EBB24997E45FAF4CC96CB0"/>
    <w:rsid w:val="00507EF8"/>
  </w:style>
  <w:style w:type="paragraph" w:customStyle="1" w:styleId="6B1FC9661DA6D94DB3F58AB8C166B6F2">
    <w:name w:val="6B1FC9661DA6D94DB3F58AB8C166B6F2"/>
    <w:rsid w:val="00507EF8"/>
  </w:style>
  <w:style w:type="paragraph" w:customStyle="1" w:styleId="1CF108A86A7FAD42ACB7FC183DCD95C2">
    <w:name w:val="1CF108A86A7FAD42ACB7FC183DCD95C2"/>
    <w:rsid w:val="00507EF8"/>
  </w:style>
  <w:style w:type="paragraph" w:customStyle="1" w:styleId="B43CA2ABFCB5E14682C0A8319F66AEDF">
    <w:name w:val="B43CA2ABFCB5E14682C0A8319F66AEDF"/>
    <w:rsid w:val="00507EF8"/>
  </w:style>
  <w:style w:type="paragraph" w:customStyle="1" w:styleId="7134D699AAF8294FB2210DF26439709D">
    <w:name w:val="7134D699AAF8294FB2210DF26439709D"/>
    <w:rsid w:val="00507EF8"/>
  </w:style>
  <w:style w:type="paragraph" w:customStyle="1" w:styleId="D3A405E5BC90BA4486C99433015DDAAF">
    <w:name w:val="D3A405E5BC90BA4486C99433015DDAAF"/>
    <w:rsid w:val="00507EF8"/>
  </w:style>
  <w:style w:type="paragraph" w:customStyle="1" w:styleId="DDB5CA7D59AE8741AE112BA992657801">
    <w:name w:val="DDB5CA7D59AE8741AE112BA992657801"/>
    <w:rsid w:val="00507EF8"/>
  </w:style>
  <w:style w:type="paragraph" w:customStyle="1" w:styleId="E650241D2F3247438A795E8568A87378">
    <w:name w:val="E650241D2F3247438A795E8568A87378"/>
    <w:rsid w:val="008448EC"/>
  </w:style>
  <w:style w:type="paragraph" w:customStyle="1" w:styleId="0A2928267BAEE74D812E00998792827D">
    <w:name w:val="0A2928267BAEE74D812E00998792827D"/>
    <w:rsid w:val="008448EC"/>
  </w:style>
  <w:style w:type="paragraph" w:customStyle="1" w:styleId="BD88F8AE7BA20548A13B95814DF37AE6">
    <w:name w:val="BD88F8AE7BA20548A13B95814DF37AE6"/>
    <w:rsid w:val="008448EC"/>
  </w:style>
  <w:style w:type="paragraph" w:customStyle="1" w:styleId="CABB6E68AD08A646B66E171F2EF245F9">
    <w:name w:val="CABB6E68AD08A646B66E171F2EF245F9"/>
    <w:rsid w:val="008448EC"/>
  </w:style>
  <w:style w:type="paragraph" w:customStyle="1" w:styleId="6DD4ECA1F40C53469C78DFFE95F80BF0">
    <w:name w:val="6DD4ECA1F40C53469C78DFFE95F80BF0"/>
    <w:rsid w:val="008448EC"/>
  </w:style>
  <w:style w:type="paragraph" w:customStyle="1" w:styleId="092A99AA16B4BF4DAC41C15CCB0A601B">
    <w:name w:val="092A99AA16B4BF4DAC41C15CCB0A601B"/>
    <w:rsid w:val="008448EC"/>
  </w:style>
  <w:style w:type="paragraph" w:customStyle="1" w:styleId="615A5ED6A95FD34F83A61D6D1983F508">
    <w:name w:val="615A5ED6A95FD34F83A61D6D1983F508"/>
    <w:rsid w:val="008448EC"/>
  </w:style>
  <w:style w:type="paragraph" w:customStyle="1" w:styleId="F6F8F94EAF04BA459B145CFF7D4E4A64">
    <w:name w:val="F6F8F94EAF04BA459B145CFF7D4E4A64"/>
    <w:rsid w:val="008448EC"/>
  </w:style>
  <w:style w:type="paragraph" w:customStyle="1" w:styleId="3A7C6F59CA7AC6438CD56AEA9E322863">
    <w:name w:val="3A7C6F59CA7AC6438CD56AEA9E322863"/>
    <w:rsid w:val="008448EC"/>
  </w:style>
  <w:style w:type="paragraph" w:customStyle="1" w:styleId="53FEABD935F44E42981F00C1ED23BA69">
    <w:name w:val="53FEABD935F44E42981F00C1ED23BA69"/>
    <w:rsid w:val="008448EC"/>
  </w:style>
  <w:style w:type="paragraph" w:customStyle="1" w:styleId="848F1F5AFC7A3F46989CED88773A3A97">
    <w:name w:val="848F1F5AFC7A3F46989CED88773A3A97"/>
    <w:rsid w:val="008448EC"/>
  </w:style>
  <w:style w:type="paragraph" w:customStyle="1" w:styleId="6349C8A57B39F54D9D7A597A5CB3B303">
    <w:name w:val="6349C8A57B39F54D9D7A597A5CB3B303"/>
    <w:rsid w:val="008448EC"/>
  </w:style>
  <w:style w:type="paragraph" w:customStyle="1" w:styleId="C27160BBA361BA4E97762AC6DD7FA93C">
    <w:name w:val="C27160BBA361BA4E97762AC6DD7FA93C"/>
    <w:rsid w:val="008448EC"/>
  </w:style>
  <w:style w:type="paragraph" w:customStyle="1" w:styleId="E4435B03ADD44B4A91A0E425A0E6F0F9">
    <w:name w:val="E4435B03ADD44B4A91A0E425A0E6F0F9"/>
    <w:rsid w:val="008448EC"/>
  </w:style>
  <w:style w:type="paragraph" w:customStyle="1" w:styleId="634B50334F7EFF48AA7B5C15F1D18582">
    <w:name w:val="634B50334F7EFF48AA7B5C15F1D18582"/>
    <w:rsid w:val="008448EC"/>
  </w:style>
  <w:style w:type="paragraph" w:customStyle="1" w:styleId="E3AC456586E31943BBC9676239911FC3">
    <w:name w:val="E3AC456586E31943BBC9676239911FC3"/>
    <w:rsid w:val="008448EC"/>
  </w:style>
  <w:style w:type="paragraph" w:customStyle="1" w:styleId="1EDF85260260DD43B1D7C7F369E57E3D">
    <w:name w:val="1EDF85260260DD43B1D7C7F369E57E3D"/>
    <w:rsid w:val="008448EC"/>
  </w:style>
  <w:style w:type="paragraph" w:customStyle="1" w:styleId="5B86A758E42A3B428AB02267E5B075DE">
    <w:name w:val="5B86A758E42A3B428AB02267E5B075DE"/>
    <w:rsid w:val="008448EC"/>
  </w:style>
  <w:style w:type="paragraph" w:customStyle="1" w:styleId="14288C545D55524AB5F42D4DB52FE9FE">
    <w:name w:val="14288C545D55524AB5F42D4DB52FE9FE"/>
    <w:rsid w:val="008448EC"/>
  </w:style>
  <w:style w:type="paragraph" w:customStyle="1" w:styleId="096D7BE21871034EA1AC7531008B8025">
    <w:name w:val="096D7BE21871034EA1AC7531008B8025"/>
    <w:rsid w:val="008448EC"/>
  </w:style>
  <w:style w:type="paragraph" w:customStyle="1" w:styleId="A25AFE21CA88F24493270E05A2D709CE">
    <w:name w:val="A25AFE21CA88F24493270E05A2D709CE"/>
    <w:rsid w:val="008448EC"/>
  </w:style>
  <w:style w:type="paragraph" w:customStyle="1" w:styleId="C594266DCC5CD447974908E835764310">
    <w:name w:val="C594266DCC5CD447974908E835764310"/>
    <w:rsid w:val="008448EC"/>
  </w:style>
  <w:style w:type="paragraph" w:customStyle="1" w:styleId="8E45025FA3FE024BB69333BB6BBAE1AD">
    <w:name w:val="8E45025FA3FE024BB69333BB6BBAE1AD"/>
    <w:rsid w:val="008448EC"/>
  </w:style>
  <w:style w:type="paragraph" w:customStyle="1" w:styleId="4D4F05AB16394A468D20864EDBB1FD56">
    <w:name w:val="4D4F05AB16394A468D20864EDBB1FD56"/>
    <w:rsid w:val="008448EC"/>
  </w:style>
  <w:style w:type="paragraph" w:customStyle="1" w:styleId="39880DDE62603741B2C4892621EBE3FA">
    <w:name w:val="39880DDE62603741B2C4892621EBE3FA"/>
    <w:rsid w:val="008448EC"/>
  </w:style>
  <w:style w:type="paragraph" w:customStyle="1" w:styleId="E80B8540A638EC4493CD54290A7DFC88">
    <w:name w:val="E80B8540A638EC4493CD54290A7DFC88"/>
    <w:rsid w:val="008448EC"/>
  </w:style>
  <w:style w:type="paragraph" w:customStyle="1" w:styleId="1463D9662F053F42940D2CC5EBD3AC6C">
    <w:name w:val="1463D9662F053F42940D2CC5EBD3AC6C"/>
    <w:rsid w:val="008448EC"/>
  </w:style>
  <w:style w:type="paragraph" w:customStyle="1" w:styleId="0EF8C8C9E70E2A4EB6CC45F4A0E23FDA">
    <w:name w:val="0EF8C8C9E70E2A4EB6CC45F4A0E23FDA"/>
    <w:rsid w:val="008448EC"/>
  </w:style>
  <w:style w:type="paragraph" w:customStyle="1" w:styleId="BF39171B036AFF48AC4EE4A39D4BF73F">
    <w:name w:val="BF39171B036AFF48AC4EE4A39D4BF73F"/>
    <w:rsid w:val="008448EC"/>
  </w:style>
  <w:style w:type="paragraph" w:customStyle="1" w:styleId="47509CCC207F0F4790C4EB2E2D2B9479">
    <w:name w:val="47509CCC207F0F4790C4EB2E2D2B9479"/>
    <w:rsid w:val="008448EC"/>
  </w:style>
  <w:style w:type="paragraph" w:customStyle="1" w:styleId="19680464403594408A939D62695F9052">
    <w:name w:val="19680464403594408A939D62695F9052"/>
    <w:rsid w:val="008448EC"/>
  </w:style>
  <w:style w:type="paragraph" w:customStyle="1" w:styleId="DD463A066765CF4CB34FD593E5D11058">
    <w:name w:val="DD463A066765CF4CB34FD593E5D11058"/>
    <w:rsid w:val="008448EC"/>
  </w:style>
  <w:style w:type="paragraph" w:customStyle="1" w:styleId="26304A22E733624F9B9B63DEB80D1D79">
    <w:name w:val="26304A22E733624F9B9B63DEB80D1D79"/>
    <w:rsid w:val="008448EC"/>
  </w:style>
  <w:style w:type="paragraph" w:customStyle="1" w:styleId="86F331BEFAFE5A4D8D16128D5AAB293D">
    <w:name w:val="86F331BEFAFE5A4D8D16128D5AAB293D"/>
    <w:rsid w:val="008448EC"/>
  </w:style>
  <w:style w:type="paragraph" w:customStyle="1" w:styleId="309C8BF6CF2DC84B9321314C7C0DED8B">
    <w:name w:val="309C8BF6CF2DC84B9321314C7C0DED8B"/>
    <w:rsid w:val="008448EC"/>
  </w:style>
  <w:style w:type="paragraph" w:customStyle="1" w:styleId="195DA4482797AC4197E409166C162760">
    <w:name w:val="195DA4482797AC4197E409166C162760"/>
    <w:rsid w:val="008448EC"/>
  </w:style>
  <w:style w:type="paragraph" w:customStyle="1" w:styleId="69E4A31D5631664A82BBFDE0D91EAFD7">
    <w:name w:val="69E4A31D5631664A82BBFDE0D91EAFD7"/>
    <w:rsid w:val="008448EC"/>
  </w:style>
  <w:style w:type="paragraph" w:customStyle="1" w:styleId="8EC49B5622F05E4C92B1EB9013F19360">
    <w:name w:val="8EC49B5622F05E4C92B1EB9013F19360"/>
    <w:rsid w:val="008448EC"/>
  </w:style>
  <w:style w:type="paragraph" w:customStyle="1" w:styleId="9AD7C78301C5E14E9DE8C8D820B2320F">
    <w:name w:val="9AD7C78301C5E14E9DE8C8D820B2320F"/>
    <w:rsid w:val="008448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A89196E8DCE4FB92F0C2770D2E5DD">
    <w:name w:val="91DA89196E8DCE4FB92F0C2770D2E5DD"/>
  </w:style>
  <w:style w:type="paragraph" w:customStyle="1" w:styleId="B157C64D8BDE2C419B1975AE79C34758">
    <w:name w:val="B157C64D8BDE2C419B1975AE79C34758"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color w:val="404040" w:themeColor="text1" w:themeTint="BF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2"/>
      <w:lang w:eastAsia="en-US"/>
    </w:rPr>
  </w:style>
  <w:style w:type="paragraph" w:customStyle="1" w:styleId="6EC548C2186FF740BA5C9E8339008BB0">
    <w:name w:val="6EC548C2186FF740BA5C9E8339008BB0"/>
  </w:style>
  <w:style w:type="paragraph" w:customStyle="1" w:styleId="D1ECF61E795E4B4E9F6711BA2BF296E6">
    <w:name w:val="D1ECF61E795E4B4E9F6711BA2BF296E6"/>
  </w:style>
  <w:style w:type="paragraph" w:customStyle="1" w:styleId="D71F7000EA30B642AC9989279D455D14">
    <w:name w:val="D71F7000EA30B642AC9989279D455D14"/>
  </w:style>
  <w:style w:type="paragraph" w:customStyle="1" w:styleId="16E526CC330E3D479BC8A0E489AF06BF">
    <w:name w:val="16E526CC330E3D479BC8A0E489AF06BF"/>
  </w:style>
  <w:style w:type="paragraph" w:customStyle="1" w:styleId="F4A5C21D9F027641989F5803AC0AFB9A">
    <w:name w:val="F4A5C21D9F027641989F5803AC0AFB9A"/>
  </w:style>
  <w:style w:type="paragraph" w:customStyle="1" w:styleId="F9E77F59D141A94BB693B7895836AC78">
    <w:name w:val="F9E77F59D141A94BB693B7895836AC78"/>
  </w:style>
  <w:style w:type="paragraph" w:customStyle="1" w:styleId="9F85523D0EAFAF4B87550149B9E66767">
    <w:name w:val="9F85523D0EAFAF4B87550149B9E66767"/>
  </w:style>
  <w:style w:type="paragraph" w:customStyle="1" w:styleId="9EF234D6FA3ABC4FA73A74AE87597EFD">
    <w:name w:val="9EF234D6FA3ABC4FA73A74AE87597EFD"/>
  </w:style>
  <w:style w:type="paragraph" w:customStyle="1" w:styleId="4EAA2B3D492EA64290B0F87F07799BCE">
    <w:name w:val="4EAA2B3D492EA64290B0F87F07799BCE"/>
  </w:style>
  <w:style w:type="paragraph" w:customStyle="1" w:styleId="3ED8AEBDC8D8384AB2BDBE43EC499E9A">
    <w:name w:val="3ED8AEBDC8D8384AB2BDBE43EC499E9A"/>
  </w:style>
  <w:style w:type="paragraph" w:customStyle="1" w:styleId="596C9538E072EB468C56286509683558">
    <w:name w:val="596C9538E072EB468C56286509683558"/>
  </w:style>
  <w:style w:type="paragraph" w:customStyle="1" w:styleId="5B0830B157B50B42B870CC3398420710">
    <w:name w:val="5B0830B157B50B42B870CC3398420710"/>
  </w:style>
  <w:style w:type="paragraph" w:customStyle="1" w:styleId="6808899E33C5F842B399F74D59E9C132">
    <w:name w:val="6808899E33C5F842B399F74D59E9C132"/>
  </w:style>
  <w:style w:type="paragraph" w:customStyle="1" w:styleId="D1A03A7675D58E4981E5C498DDAC4908">
    <w:name w:val="D1A03A7675D58E4981E5C498DDAC4908"/>
  </w:style>
  <w:style w:type="paragraph" w:customStyle="1" w:styleId="6E855343B34C5240B08B78267112C60F">
    <w:name w:val="6E855343B34C5240B08B78267112C60F"/>
  </w:style>
  <w:style w:type="paragraph" w:customStyle="1" w:styleId="CE5C6D78DFEE9C4B9025A9356FA391A2">
    <w:name w:val="CE5C6D78DFEE9C4B9025A9356FA391A2"/>
    <w:rsid w:val="00507EF8"/>
  </w:style>
  <w:style w:type="paragraph" w:customStyle="1" w:styleId="610CA3B97F90A7488E40CD7356D8B176">
    <w:name w:val="610CA3B97F90A7488E40CD7356D8B176"/>
    <w:rsid w:val="00507EF8"/>
  </w:style>
  <w:style w:type="paragraph" w:customStyle="1" w:styleId="5A57885E65DB90408B658A4A62CBC32E">
    <w:name w:val="5A57885E65DB90408B658A4A62CBC32E"/>
    <w:rsid w:val="00507EF8"/>
  </w:style>
  <w:style w:type="paragraph" w:customStyle="1" w:styleId="C289A6BC20EBB24997E45FAF4CC96CB0">
    <w:name w:val="C289A6BC20EBB24997E45FAF4CC96CB0"/>
    <w:rsid w:val="00507EF8"/>
  </w:style>
  <w:style w:type="paragraph" w:customStyle="1" w:styleId="6B1FC9661DA6D94DB3F58AB8C166B6F2">
    <w:name w:val="6B1FC9661DA6D94DB3F58AB8C166B6F2"/>
    <w:rsid w:val="00507EF8"/>
  </w:style>
  <w:style w:type="paragraph" w:customStyle="1" w:styleId="1CF108A86A7FAD42ACB7FC183DCD95C2">
    <w:name w:val="1CF108A86A7FAD42ACB7FC183DCD95C2"/>
    <w:rsid w:val="00507EF8"/>
  </w:style>
  <w:style w:type="paragraph" w:customStyle="1" w:styleId="B43CA2ABFCB5E14682C0A8319F66AEDF">
    <w:name w:val="B43CA2ABFCB5E14682C0A8319F66AEDF"/>
    <w:rsid w:val="00507EF8"/>
  </w:style>
  <w:style w:type="paragraph" w:customStyle="1" w:styleId="7134D699AAF8294FB2210DF26439709D">
    <w:name w:val="7134D699AAF8294FB2210DF26439709D"/>
    <w:rsid w:val="00507EF8"/>
  </w:style>
  <w:style w:type="paragraph" w:customStyle="1" w:styleId="D3A405E5BC90BA4486C99433015DDAAF">
    <w:name w:val="D3A405E5BC90BA4486C99433015DDAAF"/>
    <w:rsid w:val="00507EF8"/>
  </w:style>
  <w:style w:type="paragraph" w:customStyle="1" w:styleId="DDB5CA7D59AE8741AE112BA992657801">
    <w:name w:val="DDB5CA7D59AE8741AE112BA992657801"/>
    <w:rsid w:val="00507EF8"/>
  </w:style>
  <w:style w:type="paragraph" w:customStyle="1" w:styleId="E650241D2F3247438A795E8568A87378">
    <w:name w:val="E650241D2F3247438A795E8568A87378"/>
    <w:rsid w:val="008448EC"/>
  </w:style>
  <w:style w:type="paragraph" w:customStyle="1" w:styleId="0A2928267BAEE74D812E00998792827D">
    <w:name w:val="0A2928267BAEE74D812E00998792827D"/>
    <w:rsid w:val="008448EC"/>
  </w:style>
  <w:style w:type="paragraph" w:customStyle="1" w:styleId="BD88F8AE7BA20548A13B95814DF37AE6">
    <w:name w:val="BD88F8AE7BA20548A13B95814DF37AE6"/>
    <w:rsid w:val="008448EC"/>
  </w:style>
  <w:style w:type="paragraph" w:customStyle="1" w:styleId="CABB6E68AD08A646B66E171F2EF245F9">
    <w:name w:val="CABB6E68AD08A646B66E171F2EF245F9"/>
    <w:rsid w:val="008448EC"/>
  </w:style>
  <w:style w:type="paragraph" w:customStyle="1" w:styleId="6DD4ECA1F40C53469C78DFFE95F80BF0">
    <w:name w:val="6DD4ECA1F40C53469C78DFFE95F80BF0"/>
    <w:rsid w:val="008448EC"/>
  </w:style>
  <w:style w:type="paragraph" w:customStyle="1" w:styleId="092A99AA16B4BF4DAC41C15CCB0A601B">
    <w:name w:val="092A99AA16B4BF4DAC41C15CCB0A601B"/>
    <w:rsid w:val="008448EC"/>
  </w:style>
  <w:style w:type="paragraph" w:customStyle="1" w:styleId="615A5ED6A95FD34F83A61D6D1983F508">
    <w:name w:val="615A5ED6A95FD34F83A61D6D1983F508"/>
    <w:rsid w:val="008448EC"/>
  </w:style>
  <w:style w:type="paragraph" w:customStyle="1" w:styleId="F6F8F94EAF04BA459B145CFF7D4E4A64">
    <w:name w:val="F6F8F94EAF04BA459B145CFF7D4E4A64"/>
    <w:rsid w:val="008448EC"/>
  </w:style>
  <w:style w:type="paragraph" w:customStyle="1" w:styleId="3A7C6F59CA7AC6438CD56AEA9E322863">
    <w:name w:val="3A7C6F59CA7AC6438CD56AEA9E322863"/>
    <w:rsid w:val="008448EC"/>
  </w:style>
  <w:style w:type="paragraph" w:customStyle="1" w:styleId="53FEABD935F44E42981F00C1ED23BA69">
    <w:name w:val="53FEABD935F44E42981F00C1ED23BA69"/>
    <w:rsid w:val="008448EC"/>
  </w:style>
  <w:style w:type="paragraph" w:customStyle="1" w:styleId="848F1F5AFC7A3F46989CED88773A3A97">
    <w:name w:val="848F1F5AFC7A3F46989CED88773A3A97"/>
    <w:rsid w:val="008448EC"/>
  </w:style>
  <w:style w:type="paragraph" w:customStyle="1" w:styleId="6349C8A57B39F54D9D7A597A5CB3B303">
    <w:name w:val="6349C8A57B39F54D9D7A597A5CB3B303"/>
    <w:rsid w:val="008448EC"/>
  </w:style>
  <w:style w:type="paragraph" w:customStyle="1" w:styleId="C27160BBA361BA4E97762AC6DD7FA93C">
    <w:name w:val="C27160BBA361BA4E97762AC6DD7FA93C"/>
    <w:rsid w:val="008448EC"/>
  </w:style>
  <w:style w:type="paragraph" w:customStyle="1" w:styleId="E4435B03ADD44B4A91A0E425A0E6F0F9">
    <w:name w:val="E4435B03ADD44B4A91A0E425A0E6F0F9"/>
    <w:rsid w:val="008448EC"/>
  </w:style>
  <w:style w:type="paragraph" w:customStyle="1" w:styleId="634B50334F7EFF48AA7B5C15F1D18582">
    <w:name w:val="634B50334F7EFF48AA7B5C15F1D18582"/>
    <w:rsid w:val="008448EC"/>
  </w:style>
  <w:style w:type="paragraph" w:customStyle="1" w:styleId="E3AC456586E31943BBC9676239911FC3">
    <w:name w:val="E3AC456586E31943BBC9676239911FC3"/>
    <w:rsid w:val="008448EC"/>
  </w:style>
  <w:style w:type="paragraph" w:customStyle="1" w:styleId="1EDF85260260DD43B1D7C7F369E57E3D">
    <w:name w:val="1EDF85260260DD43B1D7C7F369E57E3D"/>
    <w:rsid w:val="008448EC"/>
  </w:style>
  <w:style w:type="paragraph" w:customStyle="1" w:styleId="5B86A758E42A3B428AB02267E5B075DE">
    <w:name w:val="5B86A758E42A3B428AB02267E5B075DE"/>
    <w:rsid w:val="008448EC"/>
  </w:style>
  <w:style w:type="paragraph" w:customStyle="1" w:styleId="14288C545D55524AB5F42D4DB52FE9FE">
    <w:name w:val="14288C545D55524AB5F42D4DB52FE9FE"/>
    <w:rsid w:val="008448EC"/>
  </w:style>
  <w:style w:type="paragraph" w:customStyle="1" w:styleId="096D7BE21871034EA1AC7531008B8025">
    <w:name w:val="096D7BE21871034EA1AC7531008B8025"/>
    <w:rsid w:val="008448EC"/>
  </w:style>
  <w:style w:type="paragraph" w:customStyle="1" w:styleId="A25AFE21CA88F24493270E05A2D709CE">
    <w:name w:val="A25AFE21CA88F24493270E05A2D709CE"/>
    <w:rsid w:val="008448EC"/>
  </w:style>
  <w:style w:type="paragraph" w:customStyle="1" w:styleId="C594266DCC5CD447974908E835764310">
    <w:name w:val="C594266DCC5CD447974908E835764310"/>
    <w:rsid w:val="008448EC"/>
  </w:style>
  <w:style w:type="paragraph" w:customStyle="1" w:styleId="8E45025FA3FE024BB69333BB6BBAE1AD">
    <w:name w:val="8E45025FA3FE024BB69333BB6BBAE1AD"/>
    <w:rsid w:val="008448EC"/>
  </w:style>
  <w:style w:type="paragraph" w:customStyle="1" w:styleId="4D4F05AB16394A468D20864EDBB1FD56">
    <w:name w:val="4D4F05AB16394A468D20864EDBB1FD56"/>
    <w:rsid w:val="008448EC"/>
  </w:style>
  <w:style w:type="paragraph" w:customStyle="1" w:styleId="39880DDE62603741B2C4892621EBE3FA">
    <w:name w:val="39880DDE62603741B2C4892621EBE3FA"/>
    <w:rsid w:val="008448EC"/>
  </w:style>
  <w:style w:type="paragraph" w:customStyle="1" w:styleId="E80B8540A638EC4493CD54290A7DFC88">
    <w:name w:val="E80B8540A638EC4493CD54290A7DFC88"/>
    <w:rsid w:val="008448EC"/>
  </w:style>
  <w:style w:type="paragraph" w:customStyle="1" w:styleId="1463D9662F053F42940D2CC5EBD3AC6C">
    <w:name w:val="1463D9662F053F42940D2CC5EBD3AC6C"/>
    <w:rsid w:val="008448EC"/>
  </w:style>
  <w:style w:type="paragraph" w:customStyle="1" w:styleId="0EF8C8C9E70E2A4EB6CC45F4A0E23FDA">
    <w:name w:val="0EF8C8C9E70E2A4EB6CC45F4A0E23FDA"/>
    <w:rsid w:val="008448EC"/>
  </w:style>
  <w:style w:type="paragraph" w:customStyle="1" w:styleId="BF39171B036AFF48AC4EE4A39D4BF73F">
    <w:name w:val="BF39171B036AFF48AC4EE4A39D4BF73F"/>
    <w:rsid w:val="008448EC"/>
  </w:style>
  <w:style w:type="paragraph" w:customStyle="1" w:styleId="47509CCC207F0F4790C4EB2E2D2B9479">
    <w:name w:val="47509CCC207F0F4790C4EB2E2D2B9479"/>
    <w:rsid w:val="008448EC"/>
  </w:style>
  <w:style w:type="paragraph" w:customStyle="1" w:styleId="19680464403594408A939D62695F9052">
    <w:name w:val="19680464403594408A939D62695F9052"/>
    <w:rsid w:val="008448EC"/>
  </w:style>
  <w:style w:type="paragraph" w:customStyle="1" w:styleId="DD463A066765CF4CB34FD593E5D11058">
    <w:name w:val="DD463A066765CF4CB34FD593E5D11058"/>
    <w:rsid w:val="008448EC"/>
  </w:style>
  <w:style w:type="paragraph" w:customStyle="1" w:styleId="26304A22E733624F9B9B63DEB80D1D79">
    <w:name w:val="26304A22E733624F9B9B63DEB80D1D79"/>
    <w:rsid w:val="008448EC"/>
  </w:style>
  <w:style w:type="paragraph" w:customStyle="1" w:styleId="86F331BEFAFE5A4D8D16128D5AAB293D">
    <w:name w:val="86F331BEFAFE5A4D8D16128D5AAB293D"/>
    <w:rsid w:val="008448EC"/>
  </w:style>
  <w:style w:type="paragraph" w:customStyle="1" w:styleId="309C8BF6CF2DC84B9321314C7C0DED8B">
    <w:name w:val="309C8BF6CF2DC84B9321314C7C0DED8B"/>
    <w:rsid w:val="008448EC"/>
  </w:style>
  <w:style w:type="paragraph" w:customStyle="1" w:styleId="195DA4482797AC4197E409166C162760">
    <w:name w:val="195DA4482797AC4197E409166C162760"/>
    <w:rsid w:val="008448EC"/>
  </w:style>
  <w:style w:type="paragraph" w:customStyle="1" w:styleId="69E4A31D5631664A82BBFDE0D91EAFD7">
    <w:name w:val="69E4A31D5631664A82BBFDE0D91EAFD7"/>
    <w:rsid w:val="008448EC"/>
  </w:style>
  <w:style w:type="paragraph" w:customStyle="1" w:styleId="8EC49B5622F05E4C92B1EB9013F19360">
    <w:name w:val="8EC49B5622F05E4C92B1EB9013F19360"/>
    <w:rsid w:val="008448EC"/>
  </w:style>
  <w:style w:type="paragraph" w:customStyle="1" w:styleId="9AD7C78301C5E14E9DE8C8D820B2320F">
    <w:name w:val="9AD7C78301C5E14E9DE8C8D820B2320F"/>
    <w:rsid w:val="00844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Keystone Proposal">
      <a:dk1>
        <a:sysClr val="windowText" lastClr="000000"/>
      </a:dk1>
      <a:lt1>
        <a:sysClr val="window" lastClr="FFFFFF"/>
      </a:lt1>
      <a:dk2>
        <a:srgbClr val="262641"/>
      </a:dk2>
      <a:lt2>
        <a:srgbClr val="C3C7D5"/>
      </a:lt2>
      <a:accent1>
        <a:srgbClr val="84B0B9"/>
      </a:accent1>
      <a:accent2>
        <a:srgbClr val="675949"/>
      </a:accent2>
      <a:accent3>
        <a:srgbClr val="D5E9D7"/>
      </a:accent3>
      <a:accent4>
        <a:srgbClr val="BB865F"/>
      </a:accent4>
      <a:accent5>
        <a:srgbClr val="8B77A9"/>
      </a:accent5>
      <a:accent6>
        <a:srgbClr val="5F4357"/>
      </a:accent6>
      <a:hlink>
        <a:srgbClr val="50666E"/>
      </a:hlink>
      <a:folHlink>
        <a:srgbClr val="712D33"/>
      </a:folHlink>
    </a:clrScheme>
    <a:fontScheme name="Keystone Proposal">
      <a:majorFont>
        <a:latin typeface="Century Schoolbook"/>
        <a:ea typeface=""/>
        <a:cs typeface=""/>
        <a:font script="Jpan" typeface="ＭＳ Ｐ明朝"/>
      </a:majorFont>
      <a:minorFont>
        <a:latin typeface="Century Schoolbook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Keystone Proposal.dotx</Template>
  <TotalTime>3</TotalTime>
  <Pages>3</Pages>
  <Words>116</Words>
  <Characters>666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Praesent Tempor</vt:lpstr>
      <vt:lpstr>Suspendisse Ipsum</vt:lpstr>
    </vt:vector>
  </TitlesOfParts>
  <Manager/>
  <Company/>
  <LinksUpToDate>false</LinksUpToDate>
  <CharactersWithSpaces>781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Shang</dc:creator>
  <cp:keywords/>
  <dc:description/>
  <cp:lastModifiedBy>Zhuangdi ZHU</cp:lastModifiedBy>
  <cp:revision>3</cp:revision>
  <dcterms:created xsi:type="dcterms:W3CDTF">2015-02-02T12:00:00Z</dcterms:created>
  <dcterms:modified xsi:type="dcterms:W3CDTF">2015-02-02T12:06:00Z</dcterms:modified>
  <cp:category/>
</cp:coreProperties>
</file>